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:rsidTr="00E5712B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DE5A5C" w:rsidRDefault="00DE5A5C" w:rsidP="00E5712B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/>
                <w:b/>
                <w:sz w:val="30"/>
                <w:szCs w:val="30"/>
              </w:rPr>
              <w:br w:type="page"/>
            </w:r>
          </w:p>
          <w:p w:rsidR="00DE5A5C" w:rsidRPr="003E51AB" w:rsidRDefault="006D7003" w:rsidP="00E5712B">
            <w:pPr>
              <w:jc w:val="center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jenkins</w:t>
            </w:r>
            <w:r>
              <w:rPr>
                <w:rFonts w:ascii="微软雅黑" w:eastAsia="微软雅黑" w:hAnsi="微软雅黑"/>
                <w:color w:val="FF0000"/>
                <w:sz w:val="48"/>
                <w:szCs w:val="48"/>
              </w:rPr>
              <w:t>2.0pipeline总结</w:t>
            </w:r>
          </w:p>
        </w:tc>
      </w:tr>
      <w:tr w:rsidR="00DE5A5C" w:rsidTr="00E5712B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DE5A5C" w:rsidRDefault="00DE5A5C" w:rsidP="00E5712B">
            <w:pPr>
              <w:jc w:val="center"/>
            </w:pPr>
          </w:p>
          <w:p w:rsidR="00DE5A5C" w:rsidRPr="003B06DE" w:rsidRDefault="00DE5A5C" w:rsidP="00E5712B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32"/>
              </w:rPr>
              <w:t>作者</w:t>
            </w:r>
            <w:r w:rsidRPr="003B06DE">
              <w:rPr>
                <w:rFonts w:asciiTheme="minorEastAsia" w:eastAsiaTheme="minorEastAsia" w:hAnsiTheme="minorEastAsia"/>
                <w:b/>
                <w:sz w:val="32"/>
              </w:rPr>
              <w:t>：</w:t>
            </w:r>
            <w:r w:rsidR="006D7003">
              <w:rPr>
                <w:rFonts w:asciiTheme="minorEastAsia" w:eastAsiaTheme="minorEastAsia" w:hAnsiTheme="minorEastAsia"/>
                <w:b/>
                <w:sz w:val="32"/>
              </w:rPr>
              <w:t>王金成</w:t>
            </w:r>
          </w:p>
          <w:p w:rsidR="00DE5A5C" w:rsidRPr="003B06DE" w:rsidRDefault="006D7003" w:rsidP="00E5712B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/>
                <w:b/>
                <w:sz w:val="28"/>
              </w:rPr>
              <w:t>2018/5/11</w:t>
            </w:r>
          </w:p>
          <w:p w:rsidR="00DE5A5C" w:rsidRDefault="00DE5A5C" w:rsidP="00E5712B"/>
        </w:tc>
      </w:tr>
      <w:tr w:rsidR="00DE5A5C" w:rsidTr="00E5712B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:rsidR="00DE5A5C" w:rsidRDefault="00DE5A5C" w:rsidP="00E5712B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</w:tc>
      </w:tr>
      <w:tr w:rsidR="00DE5A5C" w:rsidTr="00E5712B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:rsidR="00DE5A5C" w:rsidRDefault="00DE5A5C" w:rsidP="00E5712B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:rsidR="00DE5A5C" w:rsidRDefault="00DE5A5C" w:rsidP="00E5712B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Pr="00103058">
              <w:rPr>
                <w:rFonts w:hint="eastAsia"/>
                <w:highlight w:val="yellow"/>
              </w:rPr>
              <w:t>重要</w:t>
            </w:r>
          </w:p>
          <w:p w:rsidR="00DE5A5C" w:rsidRPr="0063113A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背景：注意</w:t>
            </w:r>
          </w:p>
        </w:tc>
      </w:tr>
    </w:tbl>
    <w:p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5F1DE6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F1DE6" w:rsidRPr="00DF4D98">
            <w:rPr>
              <w:rStyle w:val="a6"/>
              <w:noProof/>
            </w:rPr>
            <w:fldChar w:fldCharType="begin"/>
          </w:r>
          <w:r w:rsidR="005F1DE6" w:rsidRPr="00DF4D98">
            <w:rPr>
              <w:rStyle w:val="a6"/>
              <w:noProof/>
            </w:rPr>
            <w:instrText xml:space="preserve"> </w:instrText>
          </w:r>
          <w:r w:rsidR="005F1DE6">
            <w:rPr>
              <w:noProof/>
            </w:rPr>
            <w:instrText>HYPERLINK \l "_Toc514319648"</w:instrText>
          </w:r>
          <w:r w:rsidR="005F1DE6" w:rsidRPr="00DF4D98">
            <w:rPr>
              <w:rStyle w:val="a6"/>
              <w:noProof/>
            </w:rPr>
            <w:instrText xml:space="preserve"> </w:instrText>
          </w:r>
          <w:r w:rsidR="005F1DE6" w:rsidRPr="00DF4D98">
            <w:rPr>
              <w:rStyle w:val="a6"/>
              <w:noProof/>
            </w:rPr>
          </w:r>
          <w:r w:rsidR="005F1DE6" w:rsidRPr="00DF4D98">
            <w:rPr>
              <w:rStyle w:val="a6"/>
              <w:noProof/>
            </w:rPr>
            <w:fldChar w:fldCharType="separate"/>
          </w:r>
          <w:r w:rsidR="005F1DE6" w:rsidRPr="00DF4D98">
            <w:rPr>
              <w:rStyle w:val="a6"/>
              <w:rFonts w:hint="eastAsia"/>
              <w:noProof/>
            </w:rPr>
            <w:t>第</w:t>
          </w:r>
          <w:r w:rsidR="005F1DE6" w:rsidRPr="00DF4D98">
            <w:rPr>
              <w:rStyle w:val="a6"/>
              <w:rFonts w:hint="eastAsia"/>
              <w:noProof/>
            </w:rPr>
            <w:t>1</w:t>
          </w:r>
          <w:r w:rsidR="005F1DE6" w:rsidRPr="00DF4D98">
            <w:rPr>
              <w:rStyle w:val="a6"/>
              <w:rFonts w:hint="eastAsia"/>
              <w:noProof/>
            </w:rPr>
            <w:t>章</w:t>
          </w:r>
          <w:r w:rsidR="005F1DE6" w:rsidRPr="00DF4D98">
            <w:rPr>
              <w:rStyle w:val="a6"/>
              <w:noProof/>
            </w:rPr>
            <w:t xml:space="preserve"> pipeline</w:t>
          </w:r>
          <w:r w:rsidR="005F1DE6" w:rsidRPr="00DF4D98">
            <w:rPr>
              <w:rStyle w:val="a6"/>
              <w:rFonts w:hint="eastAsia"/>
              <w:noProof/>
            </w:rPr>
            <w:t>模式介绍</w:t>
          </w:r>
          <w:r w:rsidR="005F1DE6">
            <w:rPr>
              <w:noProof/>
              <w:webHidden/>
            </w:rPr>
            <w:tab/>
          </w:r>
          <w:r w:rsidR="005F1DE6">
            <w:rPr>
              <w:noProof/>
              <w:webHidden/>
            </w:rPr>
            <w:fldChar w:fldCharType="begin"/>
          </w:r>
          <w:r w:rsidR="005F1DE6">
            <w:rPr>
              <w:noProof/>
              <w:webHidden/>
            </w:rPr>
            <w:instrText xml:space="preserve"> PAGEREF _Toc514319648 \h </w:instrText>
          </w:r>
          <w:r w:rsidR="005F1DE6">
            <w:rPr>
              <w:noProof/>
              <w:webHidden/>
            </w:rPr>
          </w:r>
          <w:r w:rsidR="005F1DE6">
            <w:rPr>
              <w:noProof/>
              <w:webHidden/>
            </w:rPr>
            <w:fldChar w:fldCharType="separate"/>
          </w:r>
          <w:r w:rsidR="005F1DE6">
            <w:rPr>
              <w:noProof/>
              <w:webHidden/>
            </w:rPr>
            <w:t>1</w:t>
          </w:r>
          <w:r w:rsidR="005F1DE6">
            <w:rPr>
              <w:noProof/>
              <w:webHidden/>
            </w:rPr>
            <w:fldChar w:fldCharType="end"/>
          </w:r>
          <w:r w:rsidR="005F1DE6" w:rsidRPr="00DF4D98">
            <w:rPr>
              <w:rStyle w:val="a6"/>
              <w:noProof/>
            </w:rPr>
            <w:fldChar w:fldCharType="end"/>
          </w:r>
        </w:p>
        <w:p w:rsidR="005F1DE6" w:rsidRDefault="005F1DE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49" w:history="1">
            <w:r w:rsidRPr="00DF4D98">
              <w:rPr>
                <w:rStyle w:val="a6"/>
                <w:noProof/>
              </w:rPr>
              <w:t>1.1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先决条件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50" w:history="1">
            <w:r w:rsidRPr="00DF4D98">
              <w:rPr>
                <w:rStyle w:val="a6"/>
                <w:noProof/>
              </w:rPr>
              <w:t>1.2 pipeline</w:t>
            </w:r>
            <w:r w:rsidRPr="00DF4D98">
              <w:rPr>
                <w:rStyle w:val="a6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51" w:history="1">
            <w:r w:rsidRPr="00DF4D98">
              <w:rPr>
                <w:rStyle w:val="a6"/>
                <w:noProof/>
              </w:rPr>
              <w:t>1.3 pipeline</w:t>
            </w:r>
            <w:r w:rsidRPr="00DF4D98">
              <w:rPr>
                <w:rStyle w:val="a6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319652" w:history="1">
            <w:r w:rsidRPr="00DF4D98">
              <w:rPr>
                <w:rStyle w:val="a6"/>
                <w:noProof/>
              </w:rPr>
              <w:t>1.3.1 stage</w:t>
            </w:r>
            <w:r w:rsidRPr="00DF4D98">
              <w:rPr>
                <w:rStyle w:val="a6"/>
                <w:rFonts w:hint="eastAsia"/>
                <w:noProof/>
              </w:rPr>
              <w:t>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319653" w:history="1">
            <w:r w:rsidRPr="00DF4D98">
              <w:rPr>
                <w:rStyle w:val="a6"/>
                <w:noProof/>
              </w:rPr>
              <w:t>1.3.2 node</w:t>
            </w:r>
            <w:r w:rsidRPr="00DF4D98">
              <w:rPr>
                <w:rStyle w:val="a6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319654" w:history="1">
            <w:r w:rsidRPr="00DF4D98">
              <w:rPr>
                <w:rStyle w:val="a6"/>
                <w:noProof/>
              </w:rPr>
              <w:t>1.3.3 step</w:t>
            </w:r>
            <w:r w:rsidRPr="00DF4D98">
              <w:rPr>
                <w:rStyle w:val="a6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55" w:history="1">
            <w:r w:rsidRPr="00DF4D98">
              <w:rPr>
                <w:rStyle w:val="a6"/>
                <w:noProof/>
              </w:rPr>
              <w:t>1.4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常用参数说明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56" w:history="1">
            <w:r w:rsidRPr="00DF4D98">
              <w:rPr>
                <w:rStyle w:val="a6"/>
                <w:noProof/>
              </w:rPr>
              <w:t>1.5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语法注意事项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57" w:history="1">
            <w:r w:rsidRPr="00DF4D98">
              <w:rPr>
                <w:rStyle w:val="a6"/>
                <w:noProof/>
              </w:rPr>
              <w:t>1.6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获取代码注意事项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319658" w:history="1">
            <w:r w:rsidRPr="00DF4D98">
              <w:rPr>
                <w:rStyle w:val="a6"/>
                <w:noProof/>
              </w:rPr>
              <w:t>1.6.1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私钥</w:t>
            </w:r>
            <w:r w:rsidRPr="00DF4D98">
              <w:rPr>
                <w:rStyle w:val="a6"/>
                <w:noProof/>
              </w:rPr>
              <w:t>Id</w:t>
            </w:r>
            <w:r w:rsidRPr="00DF4D98">
              <w:rPr>
                <w:rStyle w:val="a6"/>
                <w:rFonts w:hint="eastAsia"/>
                <w:noProof/>
              </w:rPr>
              <w:t>查询地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319659" w:history="1">
            <w:r w:rsidRPr="00DF4D98">
              <w:rPr>
                <w:rStyle w:val="a6"/>
                <w:noProof/>
              </w:rPr>
              <w:t>1.6.2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在配置时如下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60" w:history="1">
            <w:r w:rsidRPr="00DF4D98">
              <w:rPr>
                <w:rStyle w:val="a6"/>
                <w:noProof/>
              </w:rPr>
              <w:t>1.7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做动态赋值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319661" w:history="1">
            <w:r w:rsidRPr="00DF4D98">
              <w:rPr>
                <w:rStyle w:val="a6"/>
                <w:noProof/>
              </w:rPr>
              <w:t>1.7.1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319662" w:history="1">
            <w:r w:rsidRPr="00DF4D98">
              <w:rPr>
                <w:rStyle w:val="a6"/>
                <w:noProof/>
              </w:rPr>
              <w:t>1.7.2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赋值方法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63" w:history="1">
            <w:r w:rsidRPr="00DF4D98">
              <w:rPr>
                <w:rStyle w:val="a6"/>
                <w:rFonts w:hint="eastAsia"/>
                <w:noProof/>
              </w:rPr>
              <w:t>第</w:t>
            </w:r>
            <w:r w:rsidRPr="00DF4D98">
              <w:rPr>
                <w:rStyle w:val="a6"/>
                <w:rFonts w:hint="eastAsia"/>
                <w:noProof/>
              </w:rPr>
              <w:t>2</w:t>
            </w:r>
            <w:r w:rsidRPr="00DF4D98">
              <w:rPr>
                <w:rStyle w:val="a6"/>
                <w:rFonts w:hint="eastAsia"/>
                <w:noProof/>
              </w:rPr>
              <w:t>章</w:t>
            </w:r>
            <w:r w:rsidRPr="00DF4D98">
              <w:rPr>
                <w:rStyle w:val="a6"/>
                <w:noProof/>
              </w:rPr>
              <w:t xml:space="preserve"> pipeline</w:t>
            </w:r>
            <w:r w:rsidRPr="00DF4D98">
              <w:rPr>
                <w:rStyle w:val="a6"/>
                <w:rFonts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319664" w:history="1">
            <w:r w:rsidRPr="00DF4D98">
              <w:rPr>
                <w:rStyle w:val="a6"/>
                <w:noProof/>
              </w:rPr>
              <w:t>2.1.1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上述</w:t>
            </w:r>
            <w:r w:rsidRPr="00DF4D98">
              <w:rPr>
                <w:rStyle w:val="a6"/>
                <w:noProof/>
              </w:rPr>
              <w:t>pipeline</w:t>
            </w:r>
            <w:r w:rsidRPr="00DF4D98">
              <w:rPr>
                <w:rStyle w:val="a6"/>
                <w:rFonts w:hint="eastAsia"/>
                <w:noProof/>
              </w:rPr>
              <w:t>脚本中调用的</w:t>
            </w:r>
            <w:r w:rsidRPr="00DF4D98">
              <w:rPr>
                <w:rStyle w:val="a6"/>
                <w:noProof/>
              </w:rPr>
              <w:t>shell</w:t>
            </w:r>
            <w:r w:rsidRPr="00DF4D98">
              <w:rPr>
                <w:rStyle w:val="a6"/>
                <w:rFonts w:hint="eastAsia"/>
                <w:noProof/>
              </w:rPr>
              <w:t>脚本如下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DE6" w:rsidRDefault="005F1DE6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319665" w:history="1">
            <w:r w:rsidRPr="00DF4D98">
              <w:rPr>
                <w:rStyle w:val="a6"/>
                <w:noProof/>
              </w:rPr>
              <w:t>2.2</w:t>
            </w:r>
            <w:r w:rsidRPr="00DF4D98">
              <w:rPr>
                <w:rStyle w:val="a6"/>
                <w:rFonts w:hint="eastAsia"/>
                <w:noProof/>
              </w:rPr>
              <w:t xml:space="preserve"> </w:t>
            </w:r>
            <w:r w:rsidRPr="00DF4D98">
              <w:rPr>
                <w:rStyle w:val="a6"/>
                <w:rFonts w:hint="eastAsia"/>
                <w:noProof/>
              </w:rPr>
              <w:t>对应界面执行显示为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8D5DBE" w:rsidRDefault="008D5DBE" w:rsidP="00947D67">
      <w:pPr>
        <w:ind w:firstLine="560"/>
      </w:pPr>
    </w:p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DA509F" w:rsidRPr="008D5DBE" w:rsidRDefault="00DA509F" w:rsidP="008D5DBE">
      <w:pPr>
        <w:sectPr w:rsidR="00DA509F" w:rsidRPr="008D5DBE" w:rsidSect="002C1EA0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A157D" w:rsidRDefault="006D7003" w:rsidP="006D7003">
      <w:pPr>
        <w:pStyle w:val="1"/>
      </w:pPr>
      <w:bookmarkStart w:id="1" w:name="_Toc514319648"/>
      <w:r>
        <w:lastRenderedPageBreak/>
        <w:t>pipeline</w:t>
      </w:r>
      <w:r>
        <w:t>模式介绍</w:t>
      </w:r>
      <w:bookmarkEnd w:id="1"/>
    </w:p>
    <w:p w:rsidR="006D7003" w:rsidRPr="006D7003" w:rsidRDefault="006D7003" w:rsidP="006D7003">
      <w:pPr>
        <w:ind w:firstLineChars="200" w:firstLine="480"/>
      </w:pPr>
      <w:r w:rsidRPr="006D7003">
        <w:rPr>
          <w:rFonts w:hint="eastAsia"/>
        </w:rPr>
        <w:t>Jenkins Pipeline</w:t>
      </w:r>
      <w:r w:rsidRPr="006D7003">
        <w:rPr>
          <w:rFonts w:hint="eastAsia"/>
        </w:rPr>
        <w:t>是一套插件，支持将连续输送</w:t>
      </w:r>
      <w:r w:rsidRPr="006D7003">
        <w:rPr>
          <w:rFonts w:hint="eastAsia"/>
        </w:rPr>
        <w:t>Pipeline</w:t>
      </w:r>
      <w:r w:rsidRPr="006D7003">
        <w:rPr>
          <w:rFonts w:hint="eastAsia"/>
        </w:rPr>
        <w:t>实施和整合到</w:t>
      </w:r>
      <w:r w:rsidRPr="006D7003">
        <w:rPr>
          <w:rFonts w:hint="eastAsia"/>
        </w:rPr>
        <w:t>Jenkins</w:t>
      </w:r>
      <w:r w:rsidRPr="006D7003">
        <w:rPr>
          <w:rFonts w:hint="eastAsia"/>
        </w:rPr>
        <w:t>。</w:t>
      </w:r>
      <w:r w:rsidRPr="006D7003">
        <w:rPr>
          <w:rFonts w:hint="eastAsia"/>
        </w:rPr>
        <w:t xml:space="preserve">Pipeline </w:t>
      </w:r>
      <w:r w:rsidRPr="006D7003">
        <w:rPr>
          <w:rFonts w:hint="eastAsia"/>
        </w:rPr>
        <w:t>提供了一组可扩展的工具，用于通过</w:t>
      </w:r>
      <w:r w:rsidRPr="006D7003">
        <w:rPr>
          <w:rFonts w:hint="eastAsia"/>
        </w:rPr>
        <w:t>Pipeline DSL</w:t>
      </w:r>
      <w:r w:rsidRPr="006D7003">
        <w:rPr>
          <w:rFonts w:hint="eastAsia"/>
        </w:rPr>
        <w:t>为代码创建简单到复杂的传送</w:t>
      </w:r>
      <w:r w:rsidRPr="006D7003">
        <w:rPr>
          <w:rFonts w:hint="eastAsia"/>
        </w:rPr>
        <w:t xml:space="preserve">Pipeline </w:t>
      </w:r>
      <w:r w:rsidRPr="006D7003">
        <w:rPr>
          <w:rFonts w:hint="eastAsia"/>
        </w:rPr>
        <w:t>。</w:t>
      </w:r>
    </w:p>
    <w:p w:rsidR="00FA157D" w:rsidRDefault="00C453A4" w:rsidP="00C453A4">
      <w:pPr>
        <w:pStyle w:val="20"/>
        <w:spacing w:before="163" w:after="163"/>
      </w:pPr>
      <w:bookmarkStart w:id="2" w:name="_Toc514319649"/>
      <w:r>
        <w:t>先决条件</w:t>
      </w:r>
      <w:bookmarkEnd w:id="2"/>
    </w:p>
    <w:p w:rsidR="00C453A4" w:rsidRDefault="00C453A4" w:rsidP="00C453A4">
      <w:r>
        <w:rPr>
          <w:rFonts w:hint="eastAsia"/>
        </w:rPr>
        <w:t>要使用</w:t>
      </w:r>
      <w:r>
        <w:rPr>
          <w:rFonts w:hint="eastAsia"/>
        </w:rPr>
        <w:t>Jenkins Pipeline</w:t>
      </w:r>
      <w:r>
        <w:rPr>
          <w:rFonts w:hint="eastAsia"/>
        </w:rPr>
        <w:t>，您将需要：</w:t>
      </w:r>
    </w:p>
    <w:p w:rsidR="00C453A4" w:rsidRDefault="00C453A4" w:rsidP="00C453A4">
      <w:pPr>
        <w:pStyle w:val="10"/>
      </w:pPr>
      <w:r>
        <w:rPr>
          <w:rFonts w:hint="eastAsia"/>
        </w:rPr>
        <w:t>Jenkins 2.x</w:t>
      </w:r>
      <w:r>
        <w:rPr>
          <w:rFonts w:hint="eastAsia"/>
        </w:rPr>
        <w:t>或更高版本（旧版本回到</w:t>
      </w:r>
      <w:r>
        <w:rPr>
          <w:rFonts w:hint="eastAsia"/>
        </w:rPr>
        <w:t>1.642.3</w:t>
      </w:r>
      <w:r>
        <w:rPr>
          <w:rFonts w:hint="eastAsia"/>
        </w:rPr>
        <w:t>可能会工作，但不推荐）</w:t>
      </w:r>
    </w:p>
    <w:p w:rsidR="00C453A4" w:rsidRPr="00C453A4" w:rsidRDefault="00C453A4" w:rsidP="00C453A4">
      <w:pPr>
        <w:pStyle w:val="10"/>
      </w:pPr>
      <w:r>
        <w:rPr>
          <w:rFonts w:hint="eastAsia"/>
        </w:rPr>
        <w:t>Pipeline</w:t>
      </w:r>
      <w:r>
        <w:rPr>
          <w:rFonts w:hint="eastAsia"/>
        </w:rPr>
        <w:t>插件</w:t>
      </w:r>
    </w:p>
    <w:p w:rsidR="00BF6D56" w:rsidRDefault="00C453A4" w:rsidP="00C453A4">
      <w:pPr>
        <w:pStyle w:val="20"/>
        <w:spacing w:before="163" w:after="163"/>
      </w:pPr>
      <w:bookmarkStart w:id="3" w:name="_Toc514319650"/>
      <w:r>
        <w:t>pipeline</w:t>
      </w:r>
      <w:r>
        <w:t>定义</w:t>
      </w:r>
      <w:bookmarkEnd w:id="3"/>
    </w:p>
    <w:p w:rsidR="00C453A4" w:rsidRDefault="00C453A4" w:rsidP="00C453A4">
      <w:pPr>
        <w:ind w:firstLineChars="200" w:firstLine="480"/>
      </w:pPr>
      <w:r>
        <w:rPr>
          <w:rFonts w:hint="eastAsia"/>
        </w:rPr>
        <w:t>脚本</w:t>
      </w:r>
      <w:r>
        <w:rPr>
          <w:rFonts w:hint="eastAsia"/>
        </w:rPr>
        <w:t>Pipeline</w:t>
      </w:r>
      <w:r>
        <w:rPr>
          <w:rFonts w:hint="eastAsia"/>
        </w:rPr>
        <w:t>是用</w:t>
      </w:r>
      <w:r>
        <w:rPr>
          <w:rFonts w:hint="eastAsia"/>
        </w:rPr>
        <w:t>Groovy</w:t>
      </w:r>
      <w:r>
        <w:rPr>
          <w:rFonts w:hint="eastAsia"/>
        </w:rPr>
        <w:t>写的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Groovy</w:t>
      </w:r>
      <w:r>
        <w:rPr>
          <w:rFonts w:hint="eastAsia"/>
        </w:rPr>
        <w:t>语法的相关位将在本文档中根据需要进行介绍，因此，当了解</w:t>
      </w:r>
      <w:r>
        <w:rPr>
          <w:rFonts w:hint="eastAsia"/>
        </w:rPr>
        <w:t>Groovy</w:t>
      </w:r>
      <w:r>
        <w:rPr>
          <w:rFonts w:hint="eastAsia"/>
        </w:rPr>
        <w:t>时，不需要使用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p w:rsidR="00C453A4" w:rsidRDefault="00C453A4" w:rsidP="00C453A4">
      <w:pPr>
        <w:ind w:firstLineChars="200" w:firstLine="480"/>
      </w:pPr>
      <w:r>
        <w:rPr>
          <w:rFonts w:hint="eastAsia"/>
        </w:rPr>
        <w:t>可以通过以下任一方式创建基本</w:t>
      </w:r>
      <w:r>
        <w:rPr>
          <w:rFonts w:hint="eastAsia"/>
        </w:rPr>
        <w:t>Pipeline</w:t>
      </w:r>
      <w:r>
        <w:rPr>
          <w:rFonts w:hint="eastAsia"/>
        </w:rPr>
        <w:t>：</w:t>
      </w:r>
    </w:p>
    <w:p w:rsidR="00C453A4" w:rsidRDefault="00C453A4" w:rsidP="00C453A4">
      <w:pPr>
        <w:pStyle w:val="10"/>
      </w:pPr>
      <w:r>
        <w:rPr>
          <w:rFonts w:hint="eastAsia"/>
        </w:rPr>
        <w:t>直接在</w:t>
      </w:r>
      <w:r>
        <w:rPr>
          <w:rFonts w:hint="eastAsia"/>
        </w:rPr>
        <w:t>Jenkins</w:t>
      </w:r>
      <w:r>
        <w:rPr>
          <w:rFonts w:hint="eastAsia"/>
        </w:rPr>
        <w:t>网页界面中输入脚本。</w:t>
      </w:r>
    </w:p>
    <w:p w:rsidR="00C453A4" w:rsidRDefault="00C453A4" w:rsidP="00C453A4">
      <w:pPr>
        <w:pStyle w:val="10"/>
      </w:pPr>
      <w:r>
        <w:rPr>
          <w:rFonts w:hint="eastAsia"/>
        </w:rPr>
        <w:t>通过创建一个</w:t>
      </w:r>
      <w:r>
        <w:rPr>
          <w:rFonts w:hint="eastAsia"/>
        </w:rPr>
        <w:t>Jenkinsfile</w:t>
      </w:r>
      <w:r>
        <w:rPr>
          <w:rFonts w:hint="eastAsia"/>
        </w:rPr>
        <w:t>可以检入项目的源代码管理库。</w:t>
      </w:r>
    </w:p>
    <w:p w:rsidR="00C453A4" w:rsidRPr="00C453A4" w:rsidRDefault="00C453A4" w:rsidP="00C453A4">
      <w:r>
        <w:rPr>
          <w:rFonts w:hint="eastAsia"/>
        </w:rPr>
        <w:t>用任一方法定义</w:t>
      </w:r>
      <w:r>
        <w:rPr>
          <w:rFonts w:hint="eastAsia"/>
        </w:rPr>
        <w:t>Pipeline</w:t>
      </w:r>
      <w:r>
        <w:rPr>
          <w:rFonts w:hint="eastAsia"/>
        </w:rPr>
        <w:t>的语法是一样的，但是</w:t>
      </w:r>
      <w:r>
        <w:rPr>
          <w:rFonts w:hint="eastAsia"/>
        </w:rPr>
        <w:t>Jenkins</w:t>
      </w:r>
      <w:r>
        <w:rPr>
          <w:rFonts w:hint="eastAsia"/>
        </w:rPr>
        <w:t>支持直接进入</w:t>
      </w:r>
      <w:r>
        <w:rPr>
          <w:rFonts w:hint="eastAsia"/>
        </w:rPr>
        <w:t>Web UI</w:t>
      </w:r>
      <w:r>
        <w:rPr>
          <w:rFonts w:hint="eastAsia"/>
        </w:rPr>
        <w:t>的</w:t>
      </w:r>
      <w:r>
        <w:rPr>
          <w:rFonts w:hint="eastAsia"/>
        </w:rPr>
        <w:t>Pipeline</w:t>
      </w:r>
      <w:r>
        <w:rPr>
          <w:rFonts w:hint="eastAsia"/>
        </w:rPr>
        <w:t>，通常认为最佳实践是在</w:t>
      </w:r>
      <w:r>
        <w:rPr>
          <w:rFonts w:hint="eastAsia"/>
        </w:rPr>
        <w:t>Jenkinsfile Jenkins</w:t>
      </w:r>
      <w:r>
        <w:rPr>
          <w:rFonts w:hint="eastAsia"/>
        </w:rPr>
        <w:t>中直接从源代码控制中加载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p w:rsidR="00BF6D56" w:rsidRDefault="00501CD7" w:rsidP="00501CD7">
      <w:pPr>
        <w:pStyle w:val="20"/>
        <w:spacing w:before="163" w:after="163"/>
      </w:pPr>
      <w:bookmarkStart w:id="4" w:name="_Toc514319651"/>
      <w:r>
        <w:t>pipeline</w:t>
      </w:r>
      <w:r>
        <w:t>基本概念</w:t>
      </w:r>
      <w:bookmarkEnd w:id="4"/>
    </w:p>
    <w:p w:rsidR="00501CD7" w:rsidRDefault="002C7AFD" w:rsidP="00501CD7">
      <w:pPr>
        <w:pStyle w:val="3"/>
        <w:spacing w:before="163" w:after="163"/>
      </w:pPr>
      <w:bookmarkStart w:id="5" w:name="_Toc514319652"/>
      <w:r>
        <w:rPr>
          <w:rFonts w:hint="eastAsia"/>
        </w:rPr>
        <w:t>stage</w:t>
      </w:r>
      <w:r>
        <w:rPr>
          <w:rFonts w:hint="eastAsia"/>
        </w:rPr>
        <w:t>阶段</w:t>
      </w:r>
      <w:bookmarkEnd w:id="5"/>
    </w:p>
    <w:p w:rsidR="002C7AFD" w:rsidRDefault="002C7AFD" w:rsidP="002C7AFD">
      <w:r>
        <w:t>一个</w:t>
      </w:r>
      <w:r>
        <w:t>pipeline</w:t>
      </w:r>
      <w:r>
        <w:t>可以划分为若干个</w:t>
      </w:r>
      <w:r>
        <w:t>stage</w:t>
      </w:r>
      <w:r>
        <w:rPr>
          <w:rFonts w:hint="eastAsia"/>
        </w:rPr>
        <w:t>，</w:t>
      </w:r>
      <w:r>
        <w:t>每个</w:t>
      </w:r>
      <w:r>
        <w:t>stage</w:t>
      </w:r>
      <w:r>
        <w:t>代表一组操作</w:t>
      </w:r>
      <w:r>
        <w:rPr>
          <w:rFonts w:hint="eastAsia"/>
        </w:rPr>
        <w:t>。</w:t>
      </w:r>
    </w:p>
    <w:p w:rsidR="002C7AFD" w:rsidRDefault="002C7AFD" w:rsidP="002C7AFD">
      <w:r>
        <w:tab/>
      </w:r>
      <w:r>
        <w:t>注意</w:t>
      </w:r>
      <w:r>
        <w:rPr>
          <w:rFonts w:hint="eastAsia"/>
        </w:rPr>
        <w:t>：</w:t>
      </w:r>
      <w:r>
        <w:t>stage</w:t>
      </w:r>
      <w:r>
        <w:t>是一个逻辑分组的概念</w:t>
      </w:r>
      <w:r>
        <w:rPr>
          <w:rFonts w:hint="eastAsia"/>
        </w:rPr>
        <w:t>，</w:t>
      </w:r>
      <w:r>
        <w:t>可以跨越多个</w:t>
      </w:r>
      <w:r>
        <w:t>node</w:t>
      </w:r>
    </w:p>
    <w:p w:rsidR="002C7AFD" w:rsidRDefault="002C7AFD" w:rsidP="002C7AFD">
      <w:pPr>
        <w:pStyle w:val="3"/>
        <w:spacing w:before="163" w:after="163"/>
      </w:pPr>
      <w:bookmarkStart w:id="6" w:name="_Toc514319653"/>
      <w:r>
        <w:rPr>
          <w:rFonts w:hint="eastAsia"/>
        </w:rPr>
        <w:t>node</w:t>
      </w:r>
      <w:r>
        <w:rPr>
          <w:rFonts w:hint="eastAsia"/>
        </w:rPr>
        <w:t>节点</w:t>
      </w:r>
      <w:bookmarkEnd w:id="6"/>
    </w:p>
    <w:p w:rsidR="002C7AFD" w:rsidRDefault="002C7AFD" w:rsidP="002C7AFD">
      <w:r>
        <w:t>一个</w:t>
      </w:r>
      <w:r>
        <w:t>node</w:t>
      </w:r>
      <w:r>
        <w:t>就是一个</w:t>
      </w:r>
      <w:r>
        <w:t>jenkins</w:t>
      </w:r>
      <w:r>
        <w:t>节点</w:t>
      </w:r>
      <w:r>
        <w:rPr>
          <w:rFonts w:hint="eastAsia"/>
        </w:rPr>
        <w:t>，</w:t>
      </w:r>
      <w:r w:rsidR="00F0265C">
        <w:t>或者是</w:t>
      </w:r>
      <w:r w:rsidR="00F0265C">
        <w:t>master</w:t>
      </w:r>
      <w:r w:rsidR="00F0265C">
        <w:t>或者是</w:t>
      </w:r>
      <w:r w:rsidR="00F0265C">
        <w:t>agent</w:t>
      </w:r>
      <w:r w:rsidR="00F0265C">
        <w:rPr>
          <w:rFonts w:hint="eastAsia"/>
        </w:rPr>
        <w:t>，</w:t>
      </w:r>
      <w:r w:rsidR="00F0265C">
        <w:t>是执行</w:t>
      </w:r>
      <w:r w:rsidR="00F0265C">
        <w:t>step</w:t>
      </w:r>
      <w:r w:rsidR="00F0265C">
        <w:t>的具体运行期环境</w:t>
      </w:r>
    </w:p>
    <w:p w:rsidR="00F0265C" w:rsidRDefault="00F0265C" w:rsidP="00F0265C">
      <w:pPr>
        <w:pStyle w:val="3"/>
        <w:spacing w:before="163" w:after="163"/>
      </w:pPr>
      <w:bookmarkStart w:id="7" w:name="_Toc514319654"/>
      <w:r>
        <w:rPr>
          <w:rFonts w:hint="eastAsia"/>
        </w:rPr>
        <w:t>step</w:t>
      </w:r>
      <w:r>
        <w:rPr>
          <w:rFonts w:hint="eastAsia"/>
        </w:rPr>
        <w:t>步骤</w:t>
      </w:r>
      <w:bookmarkEnd w:id="7"/>
    </w:p>
    <w:p w:rsidR="00F0265C" w:rsidRDefault="00F0265C" w:rsidP="00F0265C">
      <w:r>
        <w:t>step</w:t>
      </w:r>
      <w:r>
        <w:t>是最基本的操作单元</w:t>
      </w:r>
      <w:r>
        <w:rPr>
          <w:rFonts w:hint="eastAsia"/>
        </w:rPr>
        <w:t>，</w:t>
      </w:r>
      <w:r>
        <w:t>小到创建一个目录</w:t>
      </w:r>
      <w:r>
        <w:rPr>
          <w:rFonts w:hint="eastAsia"/>
        </w:rPr>
        <w:t>，</w:t>
      </w:r>
      <w:r>
        <w:t>大到构建一个</w:t>
      </w:r>
      <w:r w:rsidR="007F0879">
        <w:t>Docker</w:t>
      </w:r>
      <w:r w:rsidR="007F0879">
        <w:t>镜像</w:t>
      </w:r>
      <w:r w:rsidR="007F0879">
        <w:rPr>
          <w:rFonts w:hint="eastAsia"/>
        </w:rPr>
        <w:t>，</w:t>
      </w:r>
      <w:r w:rsidR="007F0879">
        <w:t>由各类</w:t>
      </w:r>
      <w:r w:rsidR="007F0879">
        <w:t>jenkins plugin</w:t>
      </w:r>
      <w:r w:rsidR="007F0879">
        <w:t>提供</w:t>
      </w:r>
    </w:p>
    <w:p w:rsidR="0087002E" w:rsidRDefault="0087002E" w:rsidP="0087002E">
      <w:pPr>
        <w:pStyle w:val="20"/>
        <w:spacing w:before="163" w:after="163"/>
      </w:pPr>
      <w:bookmarkStart w:id="8" w:name="_Toc514319655"/>
      <w:r>
        <w:rPr>
          <w:rFonts w:hint="eastAsia"/>
        </w:rPr>
        <w:t>常用参数说明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5074"/>
      </w:tblGrid>
      <w:tr w:rsidR="009D2188" w:rsidTr="00817DBB">
        <w:tc>
          <w:tcPr>
            <w:tcW w:w="1980" w:type="dxa"/>
            <w:shd w:val="clear" w:color="auto" w:fill="0070C0"/>
          </w:tcPr>
          <w:p w:rsidR="009D2188" w:rsidRDefault="009D2188" w:rsidP="009D21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  <w:shd w:val="clear" w:color="auto" w:fill="0070C0"/>
          </w:tcPr>
          <w:p w:rsidR="009D2188" w:rsidRDefault="009D2188" w:rsidP="009D21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5074" w:type="dxa"/>
            <w:shd w:val="clear" w:color="auto" w:fill="0070C0"/>
          </w:tcPr>
          <w:p w:rsidR="009D2188" w:rsidRDefault="009D2188" w:rsidP="009D21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子参数</w:t>
            </w:r>
          </w:p>
        </w:tc>
      </w:tr>
      <w:tr w:rsidR="009D2188" w:rsidTr="00817DBB">
        <w:tc>
          <w:tcPr>
            <w:tcW w:w="1980" w:type="dxa"/>
          </w:tcPr>
          <w:p w:rsidR="009D2188" w:rsidRDefault="009D2188" w:rsidP="00B14E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3402" w:type="dxa"/>
          </w:tcPr>
          <w:p w:rsidR="009D2188" w:rsidRDefault="009D2188" w:rsidP="00B14E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5074" w:type="dxa"/>
          </w:tcPr>
          <w:p w:rsidR="009D2188" w:rsidRDefault="009D2188" w:rsidP="00B14E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delete/mkdir  [</w:t>
            </w:r>
            <w:r>
              <w:rPr>
                <w:rFonts w:hint="eastAsia"/>
              </w:rPr>
              <w:t>删除</w:t>
            </w:r>
            <w:r>
              <w:t>/</w:t>
            </w:r>
            <w:r>
              <w:t>创建</w:t>
            </w:r>
            <w:r>
              <w:rPr>
                <w:rFonts w:hint="eastAsia"/>
              </w:rPr>
              <w:t>]</w:t>
            </w:r>
          </w:p>
        </w:tc>
      </w:tr>
      <w:tr w:rsidR="009D2188" w:rsidTr="00817DBB">
        <w:tc>
          <w:tcPr>
            <w:tcW w:w="1980" w:type="dxa"/>
          </w:tcPr>
          <w:p w:rsidR="009D2188" w:rsidRDefault="00B14E67" w:rsidP="00E547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</w:p>
        </w:tc>
        <w:tc>
          <w:tcPr>
            <w:tcW w:w="3402" w:type="dxa"/>
          </w:tcPr>
          <w:p w:rsidR="009D2188" w:rsidRDefault="00B14E67" w:rsidP="00E547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拉取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仓库里的代码</w:t>
            </w:r>
          </w:p>
        </w:tc>
        <w:tc>
          <w:tcPr>
            <w:tcW w:w="5074" w:type="dxa"/>
          </w:tcPr>
          <w:p w:rsidR="009D2188" w:rsidRDefault="00B14E67" w:rsidP="00E547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credentialsID</w:t>
            </w:r>
            <w:r>
              <w:t>/url/branches  [</w:t>
            </w:r>
            <w:r w:rsidR="00E54709">
              <w:t>私钥</w:t>
            </w:r>
            <w:r w:rsidR="00E54709">
              <w:t>ID</w:t>
            </w:r>
            <w:r>
              <w:t>/</w:t>
            </w:r>
            <w:r w:rsidR="00E54709">
              <w:t>地址</w:t>
            </w:r>
            <w:r>
              <w:t>/</w:t>
            </w:r>
            <w:r w:rsidR="00E54709">
              <w:t>分支</w:t>
            </w:r>
            <w:r>
              <w:t>]</w:t>
            </w:r>
          </w:p>
        </w:tc>
      </w:tr>
      <w:tr w:rsidR="009D2188" w:rsidTr="00817DBB">
        <w:tc>
          <w:tcPr>
            <w:tcW w:w="1980" w:type="dxa"/>
          </w:tcPr>
          <w:p w:rsidR="009D2188" w:rsidRDefault="00E54709" w:rsidP="00E547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sh</w:t>
            </w:r>
          </w:p>
        </w:tc>
        <w:tc>
          <w:tcPr>
            <w:tcW w:w="3402" w:type="dxa"/>
          </w:tcPr>
          <w:p w:rsidR="009D2188" w:rsidRDefault="00E54709" w:rsidP="00E547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/bin/bash</w:t>
            </w:r>
            <w:r>
              <w:rPr>
                <w:rFonts w:hint="eastAsia"/>
              </w:rPr>
              <w:t>命令</w:t>
            </w:r>
          </w:p>
        </w:tc>
        <w:tc>
          <w:tcPr>
            <w:tcW w:w="5074" w:type="dxa"/>
          </w:tcPr>
          <w:p w:rsidR="009D2188" w:rsidRDefault="009D2188" w:rsidP="00E54709">
            <w:pPr>
              <w:jc w:val="center"/>
              <w:rPr>
                <w:rFonts w:hint="eastAsia"/>
              </w:rPr>
            </w:pPr>
          </w:p>
        </w:tc>
      </w:tr>
      <w:tr w:rsidR="009D2188" w:rsidTr="00817DBB">
        <w:tc>
          <w:tcPr>
            <w:tcW w:w="1980" w:type="dxa"/>
          </w:tcPr>
          <w:p w:rsidR="009D2188" w:rsidRDefault="00E54709" w:rsidP="00E547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sleep</w:t>
            </w:r>
          </w:p>
        </w:tc>
        <w:tc>
          <w:tcPr>
            <w:tcW w:w="3402" w:type="dxa"/>
          </w:tcPr>
          <w:p w:rsidR="009D2188" w:rsidRDefault="00E54709" w:rsidP="00E547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暂停几秒</w:t>
            </w:r>
          </w:p>
        </w:tc>
        <w:tc>
          <w:tcPr>
            <w:tcW w:w="5074" w:type="dxa"/>
          </w:tcPr>
          <w:p w:rsidR="009D2188" w:rsidRDefault="009D2188" w:rsidP="00E54709">
            <w:pPr>
              <w:jc w:val="center"/>
              <w:rPr>
                <w:rFonts w:hint="eastAsia"/>
              </w:rPr>
            </w:pPr>
          </w:p>
        </w:tc>
      </w:tr>
      <w:tr w:rsidR="009D2188" w:rsidTr="00817DBB">
        <w:tc>
          <w:tcPr>
            <w:tcW w:w="1980" w:type="dxa"/>
          </w:tcPr>
          <w:p w:rsidR="009D2188" w:rsidRDefault="00E54709" w:rsidP="004905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3402" w:type="dxa"/>
          </w:tcPr>
          <w:p w:rsidR="009D2188" w:rsidRDefault="0049058F" w:rsidP="004905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交互形式</w:t>
            </w:r>
          </w:p>
        </w:tc>
        <w:tc>
          <w:tcPr>
            <w:tcW w:w="5074" w:type="dxa"/>
          </w:tcPr>
          <w:p w:rsidR="009D2188" w:rsidRDefault="009D2188" w:rsidP="0049058F">
            <w:pPr>
              <w:jc w:val="center"/>
              <w:rPr>
                <w:rFonts w:hint="eastAsia"/>
              </w:rPr>
            </w:pPr>
          </w:p>
        </w:tc>
      </w:tr>
      <w:tr w:rsidR="009D2188" w:rsidTr="00817DBB">
        <w:tc>
          <w:tcPr>
            <w:tcW w:w="1980" w:type="dxa"/>
          </w:tcPr>
          <w:p w:rsidR="009D2188" w:rsidRDefault="0049058F" w:rsidP="004905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3402" w:type="dxa"/>
          </w:tcPr>
          <w:p w:rsidR="009D2188" w:rsidRDefault="0049058F" w:rsidP="004905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设置变量</w:t>
            </w:r>
          </w:p>
        </w:tc>
        <w:tc>
          <w:tcPr>
            <w:tcW w:w="5074" w:type="dxa"/>
          </w:tcPr>
          <w:p w:rsidR="009D2188" w:rsidRDefault="009D2188" w:rsidP="0049058F">
            <w:pPr>
              <w:jc w:val="center"/>
              <w:rPr>
                <w:rFonts w:hint="eastAsia"/>
              </w:rPr>
            </w:pPr>
          </w:p>
        </w:tc>
      </w:tr>
      <w:tr w:rsidR="009D2188" w:rsidTr="00007017">
        <w:tc>
          <w:tcPr>
            <w:tcW w:w="1980" w:type="dxa"/>
            <w:shd w:val="clear" w:color="auto" w:fill="0070C0"/>
          </w:tcPr>
          <w:p w:rsidR="009D2188" w:rsidRDefault="00817DBB" w:rsidP="000070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基本语法参数</w:t>
            </w:r>
          </w:p>
        </w:tc>
        <w:tc>
          <w:tcPr>
            <w:tcW w:w="3402" w:type="dxa"/>
            <w:shd w:val="clear" w:color="auto" w:fill="0070C0"/>
          </w:tcPr>
          <w:p w:rsidR="009D2188" w:rsidRDefault="00817DBB" w:rsidP="000070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5074" w:type="dxa"/>
            <w:shd w:val="clear" w:color="auto" w:fill="0070C0"/>
          </w:tcPr>
          <w:p w:rsidR="009D2188" w:rsidRDefault="00007017" w:rsidP="000070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</w:p>
        </w:tc>
      </w:tr>
      <w:tr w:rsidR="009D2188" w:rsidTr="00817DBB">
        <w:tc>
          <w:tcPr>
            <w:tcW w:w="1980" w:type="dxa"/>
          </w:tcPr>
          <w:p w:rsidR="009D2188" w:rsidRDefault="00007017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agent</w:t>
            </w:r>
          </w:p>
        </w:tc>
        <w:tc>
          <w:tcPr>
            <w:tcW w:w="3402" w:type="dxa"/>
          </w:tcPr>
          <w:p w:rsidR="009D2188" w:rsidRDefault="00C55DDF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指在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中执行的位置</w:t>
            </w:r>
          </w:p>
        </w:tc>
        <w:tc>
          <w:tcPr>
            <w:tcW w:w="5074" w:type="dxa"/>
          </w:tcPr>
          <w:p w:rsidR="009D2188" w:rsidRDefault="00007017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必须放置在顶层</w:t>
            </w:r>
          </w:p>
        </w:tc>
      </w:tr>
      <w:tr w:rsidR="009D2188" w:rsidTr="00817DBB">
        <w:tc>
          <w:tcPr>
            <w:tcW w:w="1980" w:type="dxa"/>
          </w:tcPr>
          <w:p w:rsidR="009D2188" w:rsidRDefault="00C55DDF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any</w:t>
            </w:r>
          </w:p>
        </w:tc>
        <w:tc>
          <w:tcPr>
            <w:tcW w:w="3402" w:type="dxa"/>
          </w:tcPr>
          <w:p w:rsidR="009D2188" w:rsidRDefault="00C55DDF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在任何可用的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上执行</w:t>
            </w:r>
          </w:p>
        </w:tc>
        <w:tc>
          <w:tcPr>
            <w:tcW w:w="5074" w:type="dxa"/>
          </w:tcPr>
          <w:p w:rsidR="009D2188" w:rsidRDefault="00C55DDF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列如：</w:t>
            </w:r>
            <w:r>
              <w:rPr>
                <w:rFonts w:hint="eastAsia"/>
              </w:rPr>
              <w:t>agent</w:t>
            </w:r>
            <w:r>
              <w:t xml:space="preserve"> any</w:t>
            </w:r>
          </w:p>
        </w:tc>
      </w:tr>
      <w:tr w:rsidR="009D2188" w:rsidTr="00817DBB">
        <w:tc>
          <w:tcPr>
            <w:tcW w:w="1980" w:type="dxa"/>
          </w:tcPr>
          <w:p w:rsidR="009D2188" w:rsidRDefault="00C11F92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stage</w:t>
            </w:r>
          </w:p>
        </w:tc>
        <w:tc>
          <w:tcPr>
            <w:tcW w:w="3402" w:type="dxa"/>
          </w:tcPr>
          <w:p w:rsidR="009D2188" w:rsidRDefault="00C11F92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一个组操作的开始</w:t>
            </w:r>
            <w:r w:rsidR="00DC712C">
              <w:rPr>
                <w:rFonts w:hint="eastAsia"/>
              </w:rPr>
              <w:t>位置</w:t>
            </w:r>
          </w:p>
        </w:tc>
        <w:tc>
          <w:tcPr>
            <w:tcW w:w="5074" w:type="dxa"/>
          </w:tcPr>
          <w:p w:rsidR="009D2188" w:rsidRDefault="00DC712C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此处定义的名称为此组执行显示名称</w:t>
            </w:r>
          </w:p>
        </w:tc>
      </w:tr>
      <w:tr w:rsidR="009D2188" w:rsidTr="00817DBB">
        <w:tc>
          <w:tcPr>
            <w:tcW w:w="1980" w:type="dxa"/>
          </w:tcPr>
          <w:p w:rsidR="009D2188" w:rsidRPr="00DC712C" w:rsidRDefault="00DC712C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steps</w:t>
            </w:r>
          </w:p>
        </w:tc>
        <w:tc>
          <w:tcPr>
            <w:tcW w:w="3402" w:type="dxa"/>
          </w:tcPr>
          <w:p w:rsidR="009D2188" w:rsidRDefault="00DC712C" w:rsidP="00C55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你要执行什么动作</w:t>
            </w:r>
          </w:p>
        </w:tc>
        <w:tc>
          <w:tcPr>
            <w:tcW w:w="5074" w:type="dxa"/>
          </w:tcPr>
          <w:p w:rsidR="009D2188" w:rsidRDefault="009D2188" w:rsidP="00C55DDF">
            <w:pPr>
              <w:jc w:val="center"/>
              <w:rPr>
                <w:rFonts w:hint="eastAsia"/>
              </w:rPr>
            </w:pPr>
          </w:p>
        </w:tc>
      </w:tr>
    </w:tbl>
    <w:p w:rsidR="0087002E" w:rsidRDefault="00854DC0" w:rsidP="00854DC0">
      <w:pPr>
        <w:pStyle w:val="20"/>
        <w:spacing w:before="163" w:after="163"/>
      </w:pPr>
      <w:bookmarkStart w:id="9" w:name="_Toc514319656"/>
      <w:r>
        <w:rPr>
          <w:rFonts w:hint="eastAsia"/>
        </w:rPr>
        <w:t>语法注意事项</w:t>
      </w:r>
      <w:bookmarkEnd w:id="9"/>
    </w:p>
    <w:p w:rsidR="00854DC0" w:rsidRDefault="00854DC0" w:rsidP="00854DC0">
      <w:pPr>
        <w:pStyle w:val="ab"/>
        <w:numPr>
          <w:ilvl w:val="0"/>
          <w:numId w:val="10"/>
        </w:numPr>
      </w:pPr>
      <w:r>
        <w:rPr>
          <w:rFonts w:hint="eastAsia"/>
        </w:rPr>
        <w:t>缩进默认为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854DC0" w:rsidRDefault="00854DC0" w:rsidP="00854DC0">
      <w:pPr>
        <w:pStyle w:val="ab"/>
        <w:numPr>
          <w:ilvl w:val="0"/>
          <w:numId w:val="10"/>
        </w:numPr>
      </w:pPr>
      <w:r>
        <w:t>同级在同一个级别位</w:t>
      </w:r>
    </w:p>
    <w:p w:rsidR="00854DC0" w:rsidRDefault="00854DC0" w:rsidP="00854DC0">
      <w:pPr>
        <w:pStyle w:val="ab"/>
        <w:numPr>
          <w:ilvl w:val="0"/>
          <w:numId w:val="10"/>
        </w:numPr>
      </w:pPr>
      <w:r>
        <w:t>要区分单引号与双引号的区别</w:t>
      </w:r>
    </w:p>
    <w:p w:rsidR="00854DC0" w:rsidRDefault="00854DC0" w:rsidP="00854DC0">
      <w:pPr>
        <w:pStyle w:val="ab"/>
        <w:numPr>
          <w:ilvl w:val="0"/>
          <w:numId w:val="10"/>
        </w:numPr>
      </w:pPr>
      <w:r>
        <w:t>执行什么参数后面必须加上单引或</w:t>
      </w:r>
      <w:r w:rsidR="00DB783C">
        <w:t>双引</w:t>
      </w:r>
    </w:p>
    <w:p w:rsidR="003F0CFC" w:rsidRPr="00854DC0" w:rsidRDefault="003F0CFC" w:rsidP="00854DC0">
      <w:pPr>
        <w:pStyle w:val="ab"/>
        <w:numPr>
          <w:ilvl w:val="0"/>
          <w:numId w:val="10"/>
        </w:numPr>
        <w:rPr>
          <w:rFonts w:hint="eastAsia"/>
        </w:rPr>
      </w:pPr>
      <w:r>
        <w:t>在调用脚本里变量时</w:t>
      </w:r>
      <w:r>
        <w:rPr>
          <w:rFonts w:hint="eastAsia"/>
        </w:rPr>
        <w:t>，</w:t>
      </w:r>
      <w:r>
        <w:t>应用双引号</w:t>
      </w:r>
    </w:p>
    <w:p w:rsidR="00501CD7" w:rsidRDefault="00DB783C" w:rsidP="00DB783C">
      <w:pPr>
        <w:pStyle w:val="20"/>
        <w:spacing w:before="163" w:after="163"/>
      </w:pPr>
      <w:bookmarkStart w:id="10" w:name="_Toc514319657"/>
      <w:r>
        <w:rPr>
          <w:rFonts w:hint="eastAsia"/>
        </w:rPr>
        <w:t>获取代码注意事项</w:t>
      </w:r>
      <w:bookmarkEnd w:id="10"/>
    </w:p>
    <w:p w:rsidR="00DB783C" w:rsidRDefault="00DB783C" w:rsidP="003210DD">
      <w:pPr>
        <w:ind w:firstLineChars="200" w:firstLine="480"/>
      </w:pPr>
      <w:r>
        <w:t>pipeline</w:t>
      </w:r>
      <w:r>
        <w:t>模式配置里是没有配置</w:t>
      </w:r>
      <w:r>
        <w:t>gitlab</w:t>
      </w:r>
      <w:r>
        <w:t>连接方式的地方</w:t>
      </w:r>
      <w:r>
        <w:rPr>
          <w:rFonts w:hint="eastAsia"/>
        </w:rPr>
        <w:t>，</w:t>
      </w:r>
      <w:r>
        <w:t>此处在拉取时应选取</w:t>
      </w:r>
      <w:r>
        <w:t>jenkins</w:t>
      </w:r>
      <w:r>
        <w:t>里配置的</w:t>
      </w:r>
      <w:r w:rsidR="003210DD">
        <w:t>连接管理账号中的</w:t>
      </w:r>
      <w:r w:rsidR="003210DD">
        <w:t>ID</w:t>
      </w:r>
      <w:r w:rsidR="003210DD">
        <w:t>号</w:t>
      </w:r>
      <w:r w:rsidR="003210DD">
        <w:rPr>
          <w:rFonts w:hint="eastAsia"/>
        </w:rPr>
        <w:t>，</w:t>
      </w:r>
      <w:r w:rsidR="003210DD">
        <w:t>如</w:t>
      </w:r>
      <w:r w:rsidR="003210DD">
        <w:rPr>
          <w:rFonts w:hint="eastAsia"/>
        </w:rPr>
        <w:t>：</w:t>
      </w:r>
    </w:p>
    <w:p w:rsidR="003210DD" w:rsidRDefault="003210DD" w:rsidP="003210DD">
      <w:pPr>
        <w:pStyle w:val="3"/>
        <w:spacing w:before="163" w:after="163"/>
      </w:pPr>
      <w:bookmarkStart w:id="11" w:name="_Toc514319658"/>
      <w:r>
        <w:rPr>
          <w:rFonts w:hint="eastAsia"/>
        </w:rPr>
        <w:t>私钥</w:t>
      </w:r>
      <w:r>
        <w:rPr>
          <w:rFonts w:hint="eastAsia"/>
        </w:rPr>
        <w:t>Id</w:t>
      </w:r>
      <w:r>
        <w:rPr>
          <w:rFonts w:hint="eastAsia"/>
        </w:rPr>
        <w:t>查询地</w:t>
      </w:r>
      <w:bookmarkEnd w:id="11"/>
    </w:p>
    <w:p w:rsidR="003210DD" w:rsidRPr="003210DD" w:rsidRDefault="003210DD" w:rsidP="003210DD">
      <w:pPr>
        <w:rPr>
          <w:rFonts w:hint="eastAsia"/>
        </w:rPr>
      </w:pPr>
      <w:r>
        <w:rPr>
          <w:noProof/>
        </w:rPr>
        <w:drawing>
          <wp:inline distT="0" distB="0" distL="0" distR="0" wp14:anchorId="536CBB84" wp14:editId="1FC9824C">
            <wp:extent cx="6645910" cy="2028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73269C" w:rsidP="0073269C">
      <w:pPr>
        <w:pStyle w:val="3"/>
        <w:spacing w:before="163" w:after="163"/>
      </w:pPr>
      <w:bookmarkStart w:id="12" w:name="_Toc514319659"/>
      <w:r>
        <w:t>在配置时如下</w:t>
      </w:r>
      <w:bookmarkEnd w:id="12"/>
    </w:p>
    <w:p w:rsidR="0073269C" w:rsidRPr="0073269C" w:rsidRDefault="0073269C" w:rsidP="0073269C">
      <w:pPr>
        <w:rPr>
          <w:rFonts w:hint="eastAsia"/>
        </w:rPr>
      </w:pPr>
      <w:r w:rsidRPr="0073269C">
        <w:t>git credentialsId: '</w:t>
      </w:r>
      <w:r>
        <w:t>ID</w:t>
      </w:r>
      <w:r>
        <w:t>号</w:t>
      </w:r>
      <w:r>
        <w:t>', url: 'Git</w:t>
      </w:r>
      <w:r>
        <w:t>仓库地址</w:t>
      </w:r>
      <w:r w:rsidRPr="0073269C">
        <w:t>'</w:t>
      </w:r>
    </w:p>
    <w:p w:rsidR="00BF6D56" w:rsidRDefault="0073269C" w:rsidP="0073269C">
      <w:pPr>
        <w:pStyle w:val="20"/>
        <w:spacing w:before="163" w:after="163"/>
      </w:pPr>
      <w:bookmarkStart w:id="13" w:name="_Toc514319660"/>
      <w:r>
        <w:lastRenderedPageBreak/>
        <w:t>做动态赋值</w:t>
      </w:r>
      <w:bookmarkEnd w:id="13"/>
    </w:p>
    <w:p w:rsidR="0073269C" w:rsidRDefault="0073269C" w:rsidP="0073269C">
      <w:pPr>
        <w:pStyle w:val="3"/>
        <w:spacing w:before="163" w:after="163"/>
      </w:pPr>
      <w:bookmarkStart w:id="14" w:name="_Toc514319661"/>
      <w:r>
        <w:rPr>
          <w:rFonts w:hint="eastAsia"/>
        </w:rPr>
        <w:t>背景</w:t>
      </w:r>
      <w:bookmarkEnd w:id="14"/>
    </w:p>
    <w:p w:rsidR="00801B9E" w:rsidRDefault="0073269C" w:rsidP="00801B9E">
      <w:pPr>
        <w:ind w:firstLineChars="200" w:firstLine="480"/>
      </w:pPr>
      <w:r>
        <w:t>现在有这么一个需求</w:t>
      </w:r>
      <w:r>
        <w:rPr>
          <w:rFonts w:hint="eastAsia"/>
        </w:rPr>
        <w:t>，</w:t>
      </w:r>
      <w:r w:rsidR="00801B9E">
        <w:t>我需要在</w:t>
      </w:r>
      <w:r w:rsidR="00801B9E">
        <w:t>pipeline</w:t>
      </w:r>
      <w:r w:rsidR="00801B9E">
        <w:t>脚本里定义一个变量</w:t>
      </w:r>
      <w:r w:rsidR="00801B9E">
        <w:rPr>
          <w:rFonts w:hint="eastAsia"/>
        </w:rPr>
        <w:t>，</w:t>
      </w:r>
      <w:r w:rsidR="00801B9E">
        <w:t>但是这个变量的值是通过命令的方式取出来的</w:t>
      </w:r>
      <w:r w:rsidR="00801B9E">
        <w:rPr>
          <w:rFonts w:hint="eastAsia"/>
        </w:rPr>
        <w:t>。</w:t>
      </w:r>
    </w:p>
    <w:p w:rsidR="006A4D2D" w:rsidRDefault="006A4D2D" w:rsidP="006A4D2D">
      <w:pPr>
        <w:pStyle w:val="3"/>
        <w:spacing w:before="163" w:after="163"/>
      </w:pPr>
      <w:bookmarkStart w:id="15" w:name="_Toc514319662"/>
      <w:r>
        <w:t>赋值方法</w:t>
      </w:r>
      <w:bookmarkEnd w:id="15"/>
    </w:p>
    <w:p w:rsidR="006A4D2D" w:rsidRDefault="006A4D2D" w:rsidP="006A4D2D">
      <w:pPr>
        <w:pStyle w:val="ad"/>
      </w:pPr>
      <w:r>
        <w:t>environment {</w:t>
      </w:r>
    </w:p>
    <w:p w:rsidR="006A4D2D" w:rsidRDefault="006A4D2D" w:rsidP="006A4D2D">
      <w:pPr>
        <w:pStyle w:val="ad"/>
      </w:pPr>
      <w:r>
        <w:tab/>
      </w:r>
      <w:r>
        <w:tab/>
        <w:t>def VARSION = sh returnStdout: true,script: 'cd ~/workspace/ceshi-5 &amp;&amp; git tag|tail -2|head -1'</w:t>
      </w:r>
    </w:p>
    <w:p w:rsidR="0073269C" w:rsidRDefault="006A4D2D" w:rsidP="006A4D2D">
      <w:pPr>
        <w:pStyle w:val="ad"/>
      </w:pPr>
      <w:r>
        <w:tab/>
        <w:t>}</w:t>
      </w:r>
    </w:p>
    <w:p w:rsidR="00801B9E" w:rsidRPr="0073269C" w:rsidRDefault="006A4D2D" w:rsidP="00801B9E">
      <w:pPr>
        <w:rPr>
          <w:rFonts w:hint="eastAsia"/>
        </w:rPr>
      </w:pPr>
      <w:r>
        <w:rPr>
          <w:rFonts w:hint="eastAsia"/>
        </w:rPr>
        <w:t>含义不清，得高人指教而来</w:t>
      </w:r>
    </w:p>
    <w:p w:rsidR="00BF6D56" w:rsidRDefault="00C66703" w:rsidP="006A4D2D">
      <w:pPr>
        <w:pStyle w:val="1"/>
      </w:pPr>
      <w:bookmarkStart w:id="16" w:name="_Toc514319663"/>
      <w:r>
        <w:t>pipeline</w:t>
      </w:r>
      <w:r>
        <w:t>脚本</w:t>
      </w:r>
      <w:bookmarkEnd w:id="16"/>
    </w:p>
    <w:p w:rsidR="00C66703" w:rsidRDefault="00C66703" w:rsidP="00C66703">
      <w:pPr>
        <w:pStyle w:val="ad"/>
      </w:pPr>
      <w:r>
        <w:t>pipeline {</w:t>
      </w:r>
    </w:p>
    <w:p w:rsidR="00C66703" w:rsidRDefault="00C66703" w:rsidP="00C66703">
      <w:pPr>
        <w:pStyle w:val="ad"/>
      </w:pPr>
      <w:r>
        <w:tab/>
        <w:t>agent any</w:t>
      </w:r>
    </w:p>
    <w:p w:rsidR="00C66703" w:rsidRDefault="00C66703" w:rsidP="00C66703">
      <w:pPr>
        <w:pStyle w:val="ad"/>
      </w:pPr>
      <w:r>
        <w:tab/>
        <w:t>environment {</w:t>
      </w:r>
    </w:p>
    <w:p w:rsidR="00C66703" w:rsidRDefault="00C66703" w:rsidP="00C66703">
      <w:pPr>
        <w:pStyle w:val="ad"/>
      </w:pPr>
      <w:r>
        <w:tab/>
      </w:r>
      <w:r>
        <w:tab/>
        <w:t>def VARSION = sh returnStdout: true,script: 'cd ~/workspace/ceshi-5 &amp;&amp; git tag|tail -2|head -1'</w:t>
      </w:r>
    </w:p>
    <w:p w:rsidR="00C66703" w:rsidRDefault="00C66703" w:rsidP="00C66703">
      <w:pPr>
        <w:pStyle w:val="ad"/>
      </w:pPr>
      <w:r>
        <w:tab/>
        <w:t>}</w:t>
      </w:r>
    </w:p>
    <w:p w:rsidR="00C66703" w:rsidRDefault="00C66703" w:rsidP="00C66703">
      <w:pPr>
        <w:pStyle w:val="ad"/>
      </w:pPr>
      <w:r>
        <w:tab/>
        <w:t>stages{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stage('初始化')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steps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dir('/var/lib/jenkins/workspace/ceshi')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deleteDir()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}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}</w:t>
      </w:r>
    </w:p>
    <w:p w:rsidR="00C66703" w:rsidRDefault="00C66703" w:rsidP="00C66703">
      <w:pPr>
        <w:pStyle w:val="ad"/>
      </w:pPr>
      <w:r>
        <w:tab/>
      </w:r>
      <w:r>
        <w:tab/>
        <w:t>}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stage('拉取代码')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steps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 xml:space="preserve">    sleep 1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git credentialsId: '</w:t>
      </w:r>
      <w:r>
        <w:t>ID号</w:t>
      </w:r>
      <w:r>
        <w:t>', url: '</w:t>
      </w:r>
      <w:r>
        <w:t>GIT仓库地址</w:t>
      </w:r>
      <w:r>
        <w:t>'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}</w:t>
      </w:r>
    </w:p>
    <w:p w:rsidR="00C66703" w:rsidRDefault="00C66703" w:rsidP="00C66703">
      <w:pPr>
        <w:pStyle w:val="ad"/>
      </w:pPr>
      <w:r>
        <w:tab/>
      </w:r>
      <w:r>
        <w:tab/>
        <w:t>}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stage('测试代码')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steps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 xml:space="preserve">    sleep 1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sh 'cd ~/workspace &amp;&amp; ./devops-ceshi.sh ceshi-5 Test_Code'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}</w:t>
      </w:r>
    </w:p>
    <w:p w:rsidR="00C66703" w:rsidRDefault="00C66703" w:rsidP="00C66703">
      <w:pPr>
        <w:pStyle w:val="ad"/>
      </w:pPr>
      <w:r>
        <w:tab/>
      </w:r>
      <w:r>
        <w:tab/>
        <w:t>}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stage('Ant打包') {</w:t>
      </w:r>
    </w:p>
    <w:p w:rsidR="00C66703" w:rsidRDefault="00C66703" w:rsidP="00C66703">
      <w:pPr>
        <w:pStyle w:val="ad"/>
      </w:pPr>
      <w:r>
        <w:tab/>
      </w:r>
      <w:r>
        <w:tab/>
        <w:t xml:space="preserve">    steps {</w:t>
      </w:r>
    </w:p>
    <w:p w:rsidR="00C66703" w:rsidRDefault="00C66703" w:rsidP="00C66703">
      <w:pPr>
        <w:pStyle w:val="ad"/>
      </w:pPr>
      <w:r>
        <w:tab/>
      </w:r>
      <w:r>
        <w:tab/>
        <w:t xml:space="preserve">        sleep 1</w:t>
      </w:r>
    </w:p>
    <w:p w:rsidR="00C66703" w:rsidRDefault="00C66703" w:rsidP="00C66703">
      <w:pPr>
        <w:pStyle w:val="ad"/>
      </w:pPr>
      <w:r>
        <w:tab/>
      </w:r>
      <w:r>
        <w:tab/>
        <w:t xml:space="preserve">        sh 'cd ~/workspace &amp;&amp; ./devops-ceshi.sh ceshi-5 Ant_Bale'</w:t>
      </w:r>
    </w:p>
    <w:p w:rsidR="00C66703" w:rsidRDefault="00C66703" w:rsidP="00C66703">
      <w:pPr>
        <w:pStyle w:val="ad"/>
      </w:pPr>
      <w:r>
        <w:tab/>
      </w:r>
      <w:r>
        <w:tab/>
        <w:t xml:space="preserve">    }</w:t>
      </w:r>
    </w:p>
    <w:p w:rsidR="00C66703" w:rsidRDefault="00C66703" w:rsidP="00C66703">
      <w:pPr>
        <w:pStyle w:val="ad"/>
      </w:pPr>
      <w:r>
        <w:tab/>
      </w:r>
      <w:r>
        <w:tab/>
        <w:t>}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stage('推送代码') {</w:t>
      </w:r>
    </w:p>
    <w:p w:rsidR="00C66703" w:rsidRDefault="00C66703" w:rsidP="00C66703">
      <w:pPr>
        <w:pStyle w:val="ad"/>
      </w:pPr>
      <w:r>
        <w:tab/>
      </w:r>
      <w:r>
        <w:tab/>
        <w:t xml:space="preserve">    steps {</w:t>
      </w:r>
    </w:p>
    <w:p w:rsidR="00C66703" w:rsidRDefault="00C66703" w:rsidP="00C66703">
      <w:pPr>
        <w:pStyle w:val="ad"/>
      </w:pPr>
      <w:r>
        <w:tab/>
      </w:r>
      <w:r>
        <w:tab/>
        <w:t xml:space="preserve">        sleep 1</w:t>
      </w:r>
    </w:p>
    <w:p w:rsidR="00C66703" w:rsidRDefault="00C66703" w:rsidP="00C66703">
      <w:pPr>
        <w:pStyle w:val="ad"/>
      </w:pPr>
      <w:r>
        <w:tab/>
      </w:r>
      <w:r>
        <w:tab/>
        <w:t xml:space="preserve">        sh 'cd ~/workspace &amp;&amp; ./devops-ceshi.sh ceshi-5 Push_Code'</w:t>
      </w:r>
    </w:p>
    <w:p w:rsidR="00C66703" w:rsidRDefault="00C66703" w:rsidP="00C66703">
      <w:pPr>
        <w:pStyle w:val="ad"/>
      </w:pPr>
      <w:r>
        <w:tab/>
      </w:r>
      <w:r>
        <w:tab/>
        <w:t xml:space="preserve">    }</w:t>
      </w:r>
    </w:p>
    <w:p w:rsidR="00C66703" w:rsidRDefault="00C66703" w:rsidP="00C66703">
      <w:pPr>
        <w:pStyle w:val="ad"/>
      </w:pPr>
      <w:r>
        <w:tab/>
      </w:r>
      <w:r>
        <w:tab/>
        <w:t>}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stage('停服务')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steps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sleep 1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input('是否停服务')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sh 'cd ~/workspace &amp;&amp; ./devops-ceshi.sh ceshi-5 Kill_Serve'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}</w:t>
      </w:r>
    </w:p>
    <w:p w:rsidR="00C66703" w:rsidRDefault="00C66703" w:rsidP="00C66703">
      <w:pPr>
        <w:pStyle w:val="ad"/>
      </w:pPr>
      <w:r>
        <w:tab/>
      </w:r>
      <w:r>
        <w:tab/>
        <w:t>}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stage('解压or升级') {</w:t>
      </w:r>
    </w:p>
    <w:p w:rsidR="00C66703" w:rsidRDefault="00C66703" w:rsidP="00C66703">
      <w:pPr>
        <w:pStyle w:val="ad"/>
      </w:pPr>
      <w:r>
        <w:tab/>
      </w:r>
      <w:r>
        <w:tab/>
        <w:t xml:space="preserve">    steps {</w:t>
      </w:r>
    </w:p>
    <w:p w:rsidR="00C66703" w:rsidRDefault="00C66703" w:rsidP="00C66703">
      <w:pPr>
        <w:pStyle w:val="ad"/>
      </w:pPr>
      <w:r>
        <w:tab/>
      </w:r>
      <w:r>
        <w:tab/>
        <w:t xml:space="preserve">        sleep 1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 ("备份的版本号: ${VARSION} 确定请继续")</w:t>
      </w:r>
    </w:p>
    <w:p w:rsidR="00C66703" w:rsidRDefault="00C66703" w:rsidP="00C66703">
      <w:pPr>
        <w:pStyle w:val="ad"/>
      </w:pPr>
      <w:r>
        <w:tab/>
      </w:r>
      <w:r>
        <w:tab/>
        <w:t xml:space="preserve">        sh "cd ~/workspace &amp;&amp; ./devops-ceshi.sh ceshi-5 Upgrade ${VARSION}"</w:t>
      </w:r>
    </w:p>
    <w:p w:rsidR="00C66703" w:rsidRDefault="00C66703" w:rsidP="00C66703">
      <w:pPr>
        <w:pStyle w:val="ad"/>
      </w:pPr>
      <w:r>
        <w:tab/>
      </w:r>
      <w:r>
        <w:tab/>
        <w:t xml:space="preserve">    }</w:t>
      </w:r>
    </w:p>
    <w:p w:rsidR="00C66703" w:rsidRDefault="00C66703" w:rsidP="00C66703">
      <w:pPr>
        <w:pStyle w:val="ad"/>
      </w:pPr>
      <w:r>
        <w:tab/>
      </w:r>
      <w:r>
        <w:tab/>
        <w:t>}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stage('起服务')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steps {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sleep 1</w:t>
      </w:r>
    </w:p>
    <w:p w:rsidR="00C66703" w:rsidRDefault="00C66703" w:rsidP="00C66703">
      <w:pPr>
        <w:pStyle w:val="ad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input('是否起服务')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</w:r>
      <w:r>
        <w:tab/>
        <w:t>sh 'cd ~/workspace &amp;&amp; ./devops-ceshi.sh ceshi-5 Start_Serve'</w:t>
      </w:r>
    </w:p>
    <w:p w:rsidR="00C66703" w:rsidRDefault="00C66703" w:rsidP="00C66703">
      <w:pPr>
        <w:pStyle w:val="ad"/>
      </w:pPr>
      <w:r>
        <w:tab/>
      </w:r>
      <w:r>
        <w:tab/>
      </w:r>
      <w:r>
        <w:tab/>
        <w:t>}</w:t>
      </w:r>
    </w:p>
    <w:p w:rsidR="00C66703" w:rsidRDefault="00C66703" w:rsidP="00C66703">
      <w:pPr>
        <w:pStyle w:val="ad"/>
      </w:pPr>
      <w:r>
        <w:tab/>
      </w:r>
      <w:r>
        <w:tab/>
        <w:t>}</w:t>
      </w:r>
    </w:p>
    <w:p w:rsidR="00C66703" w:rsidRDefault="00C66703" w:rsidP="00C66703">
      <w:pPr>
        <w:pStyle w:val="ad"/>
      </w:pPr>
      <w:r>
        <w:tab/>
        <w:t>}</w:t>
      </w:r>
    </w:p>
    <w:p w:rsidR="00C66703" w:rsidRDefault="00C66703" w:rsidP="00C66703">
      <w:pPr>
        <w:pStyle w:val="ad"/>
      </w:pPr>
      <w:r>
        <w:t>}</w:t>
      </w:r>
    </w:p>
    <w:p w:rsidR="0007482F" w:rsidRDefault="0007482F" w:rsidP="0007482F">
      <w:pPr>
        <w:pStyle w:val="3"/>
        <w:spacing w:before="163" w:after="163"/>
      </w:pPr>
      <w:bookmarkStart w:id="17" w:name="_Toc514319664"/>
      <w:r>
        <w:rPr>
          <w:rFonts w:hint="eastAsia"/>
        </w:rPr>
        <w:t>上述</w:t>
      </w:r>
      <w:r>
        <w:rPr>
          <w:rFonts w:hint="eastAsia"/>
        </w:rPr>
        <w:t>pipeline</w:t>
      </w:r>
      <w:r>
        <w:rPr>
          <w:rFonts w:hint="eastAsia"/>
        </w:rPr>
        <w:t>脚本中调用的</w:t>
      </w:r>
      <w:r>
        <w:rPr>
          <w:rFonts w:hint="eastAsia"/>
        </w:rPr>
        <w:t>shell</w:t>
      </w:r>
      <w:r>
        <w:rPr>
          <w:rFonts w:hint="eastAsia"/>
        </w:rPr>
        <w:t>脚本如下</w:t>
      </w:r>
      <w:bookmarkEnd w:id="17"/>
    </w:p>
    <w:p w:rsidR="0007482F" w:rsidRDefault="0007482F" w:rsidP="0007482F">
      <w:pPr>
        <w:pStyle w:val="ad"/>
      </w:pPr>
      <w:r>
        <w:t>#!/bin/bash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变量内容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代码存放路径</w:t>
      </w:r>
    </w:p>
    <w:p w:rsidR="0007482F" w:rsidRDefault="0007482F" w:rsidP="0007482F">
      <w:pPr>
        <w:pStyle w:val="ad"/>
      </w:pPr>
      <w:r>
        <w:t>DEST_DIR=/var/lib/jenkins/workspace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任务名称</w:t>
      </w:r>
    </w:p>
    <w:p w:rsidR="0007482F" w:rsidRDefault="0007482F" w:rsidP="0007482F">
      <w:pPr>
        <w:pStyle w:val="ad"/>
      </w:pPr>
      <w:r>
        <w:t>TASK=$1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执行哪个函数</w:t>
      </w:r>
    </w:p>
    <w:p w:rsidR="0007482F" w:rsidRDefault="0007482F" w:rsidP="0007482F">
      <w:pPr>
        <w:pStyle w:val="ad"/>
      </w:pPr>
      <w:r>
        <w:t>EXECUTE=$2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sonar-scanner家目录</w:t>
      </w:r>
    </w:p>
    <w:p w:rsidR="0007482F" w:rsidRDefault="0007482F" w:rsidP="0007482F">
      <w:pPr>
        <w:pStyle w:val="ad"/>
      </w:pPr>
      <w:r>
        <w:t>SONAR=/usr/local/sonar-scanner/bin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git版本提取</w:t>
      </w:r>
    </w:p>
    <w:p w:rsidR="0007482F" w:rsidRDefault="0007482F" w:rsidP="0007482F">
      <w:pPr>
        <w:pStyle w:val="ad"/>
      </w:pPr>
      <w:r>
        <w:t>VARSION=$3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函数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校测代码</w:t>
      </w:r>
    </w:p>
    <w:p w:rsidR="0007482F" w:rsidRDefault="0007482F" w:rsidP="0007482F">
      <w:pPr>
        <w:pStyle w:val="ad"/>
      </w:pPr>
      <w:r>
        <w:t>Test_Code(){</w:t>
      </w:r>
    </w:p>
    <w:p w:rsidR="0007482F" w:rsidRDefault="0007482F" w:rsidP="0007482F">
      <w:pPr>
        <w:pStyle w:val="ad"/>
      </w:pPr>
      <w:r>
        <w:t>${SONAR}/sonar-scanner -X -Dsonar.host.url=</w:t>
      </w:r>
      <w:r w:rsidR="00BA46F8">
        <w:rPr>
          <w:rFonts w:hint="eastAsia"/>
        </w:rPr>
        <w:t>sonarqube_</w:t>
      </w:r>
      <w:r w:rsidR="00BA46F8">
        <w:t>URL -Dsonar.login=账户</w:t>
      </w:r>
      <w:r>
        <w:t xml:space="preserve"> -Dsonar.password=</w:t>
      </w:r>
      <w:r w:rsidR="00BA46F8">
        <w:rPr>
          <w:rFonts w:hint="eastAsia"/>
        </w:rPr>
        <w:t>密码</w:t>
      </w:r>
      <w:r>
        <w:t xml:space="preserve"> -Dsonar.language=java -Dsonar.projectName=${TASK} -Dsonar.projectVersion=1.0 -Dsonar.sourceEncoding=GBK -Dsonar.projectKey=${TASK} -Dsonar.my.property=value -Dsonar.java.binaries=${DEST_DIR} -Dsonar.sources=./ -Dsonar.projectBaseDir=${DEST_DIR}/${TASK}</w:t>
      </w:r>
    </w:p>
    <w:p w:rsidR="0007482F" w:rsidRDefault="0007482F" w:rsidP="0007482F">
      <w:pPr>
        <w:pStyle w:val="ad"/>
      </w:pPr>
      <w:r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编译代码</w:t>
      </w:r>
    </w:p>
    <w:p w:rsidR="0007482F" w:rsidRDefault="0007482F" w:rsidP="0007482F">
      <w:pPr>
        <w:pStyle w:val="ad"/>
      </w:pPr>
      <w:r>
        <w:t>Ant_Bale(){</w:t>
      </w:r>
    </w:p>
    <w:p w:rsidR="0007482F" w:rsidRDefault="0007482F" w:rsidP="0007482F">
      <w:pPr>
        <w:pStyle w:val="ad"/>
      </w:pPr>
      <w:r>
        <w:t>source /etc/profile</w:t>
      </w:r>
    </w:p>
    <w:p w:rsidR="0007482F" w:rsidRDefault="0007482F" w:rsidP="0007482F">
      <w:pPr>
        <w:pStyle w:val="ad"/>
      </w:pPr>
      <w:r>
        <w:lastRenderedPageBreak/>
        <w:t>ant -buildfile ${DEST_DIR}/${TASK}-build.xml</w:t>
      </w:r>
    </w:p>
    <w:p w:rsidR="0007482F" w:rsidRDefault="0007482F" w:rsidP="0007482F">
      <w:pPr>
        <w:pStyle w:val="ad"/>
      </w:pPr>
      <w:r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传送代码</w:t>
      </w:r>
    </w:p>
    <w:p w:rsidR="0007482F" w:rsidRDefault="0007482F" w:rsidP="0007482F">
      <w:pPr>
        <w:pStyle w:val="ad"/>
      </w:pPr>
      <w:r>
        <w:t>Push_Code(){</w:t>
      </w:r>
    </w:p>
    <w:p w:rsidR="0007482F" w:rsidRDefault="0007482F" w:rsidP="0007482F">
      <w:pPr>
        <w:pStyle w:val="ad"/>
      </w:pPr>
      <w:r>
        <w:t>[ -d /tmp/${TASK} ] || mkdir -p /tmp/${TASK} &amp;&amp; rm -r /tmp/${TASK}/*</w:t>
      </w:r>
    </w:p>
    <w:p w:rsidR="0007482F" w:rsidRDefault="0007482F" w:rsidP="0007482F">
      <w:pPr>
        <w:pStyle w:val="ad"/>
      </w:pPr>
      <w:r>
        <w:t>cp -r ${DEST_DIR}/${TASK}.war /tmp/${TASK} &amp;&amp; cd /tmp/${TASK} &amp;&amp; unzip ${TASK}.war</w:t>
      </w:r>
    </w:p>
    <w:p w:rsidR="0007482F" w:rsidRDefault="0007482F" w:rsidP="0007482F">
      <w:pPr>
        <w:pStyle w:val="ad"/>
      </w:pPr>
      <w:r>
        <w:t xml:space="preserve">rsync -r /tmp/${TASK}/ </w:t>
      </w:r>
      <w:r w:rsidR="00945EBD">
        <w:rPr>
          <w:rFonts w:hint="eastAsia"/>
        </w:rPr>
        <w:t>ansible</w:t>
      </w:r>
      <w:r w:rsidR="00945EBD">
        <w:t>主机</w:t>
      </w:r>
      <w:r>
        <w:t>:~/${TASK}-rpt/</w:t>
      </w:r>
    </w:p>
    <w:p w:rsidR="0007482F" w:rsidRDefault="0007482F" w:rsidP="0007482F">
      <w:pPr>
        <w:pStyle w:val="ad"/>
      </w:pPr>
      <w:r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kill服务</w:t>
      </w:r>
    </w:p>
    <w:p w:rsidR="0007482F" w:rsidRDefault="0007482F" w:rsidP="0007482F">
      <w:pPr>
        <w:pStyle w:val="ad"/>
      </w:pPr>
      <w:r>
        <w:t>Kill_Serve(){</w:t>
      </w:r>
    </w:p>
    <w:p w:rsidR="0007482F" w:rsidRDefault="0007482F" w:rsidP="0007482F">
      <w:pPr>
        <w:pStyle w:val="ad"/>
      </w:pPr>
      <w:r>
        <w:t xml:space="preserve">ssh </w:t>
      </w:r>
      <w:r w:rsidR="00945EBD">
        <w:rPr>
          <w:rFonts w:hint="eastAsia"/>
        </w:rPr>
        <w:t>ansible</w:t>
      </w:r>
      <w:r w:rsidR="00945EBD">
        <w:t>主机</w:t>
      </w:r>
      <w:r w:rsidR="00945EBD">
        <w:rPr>
          <w:rFonts w:hint="eastAsia"/>
        </w:rPr>
        <w:t xml:space="preserve"> </w:t>
      </w:r>
      <w:r>
        <w:t>"ansible -i ~/hosts ceshi -m shell -a 'cd  &amp;&amp; ./stop.sh'"</w:t>
      </w:r>
    </w:p>
    <w:p w:rsidR="0007482F" w:rsidRDefault="0007482F" w:rsidP="0007482F">
      <w:pPr>
        <w:pStyle w:val="ad"/>
      </w:pPr>
      <w:r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Ansible升级</w:t>
      </w:r>
    </w:p>
    <w:p w:rsidR="0007482F" w:rsidRDefault="0007482F" w:rsidP="0007482F">
      <w:pPr>
        <w:pStyle w:val="ad"/>
      </w:pPr>
      <w:r>
        <w:t>Upgrade(){</w:t>
      </w:r>
    </w:p>
    <w:p w:rsidR="0007482F" w:rsidRDefault="0007482F" w:rsidP="0007482F">
      <w:pPr>
        <w:pStyle w:val="ad"/>
      </w:pPr>
      <w:r>
        <w:t xml:space="preserve">ssh </w:t>
      </w:r>
      <w:r w:rsidR="00FB031E">
        <w:rPr>
          <w:rFonts w:hint="eastAsia"/>
        </w:rPr>
        <w:t>ansible</w:t>
      </w:r>
      <w:r w:rsidR="00FB031E">
        <w:t>主机</w:t>
      </w:r>
      <w:r w:rsidR="00FB031E">
        <w:rPr>
          <w:rFonts w:hint="eastAsia"/>
        </w:rPr>
        <w:t xml:space="preserve"> </w:t>
      </w:r>
      <w:r>
        <w:t>"ansible-playbook -i ~/hosts -e host=ceshi -e lj=~/${TASK}-rpt/ -e v=${VARSION} ~/</w:t>
      </w:r>
      <w:r w:rsidR="00FB031E">
        <w:rPr>
          <w:rFonts w:hint="eastAsia"/>
        </w:rPr>
        <w:t>剧本</w:t>
      </w:r>
      <w:r w:rsidR="00945EBD">
        <w:t>路径</w:t>
      </w:r>
      <w:r>
        <w:t>"</w:t>
      </w:r>
    </w:p>
    <w:p w:rsidR="0007482F" w:rsidRDefault="0007482F" w:rsidP="0007482F">
      <w:pPr>
        <w:pStyle w:val="ad"/>
      </w:pPr>
      <w:r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起服务</w:t>
      </w:r>
    </w:p>
    <w:p w:rsidR="0007482F" w:rsidRDefault="0007482F" w:rsidP="0007482F">
      <w:pPr>
        <w:pStyle w:val="ad"/>
      </w:pPr>
      <w:r>
        <w:t>Start_Serve(){</w:t>
      </w:r>
    </w:p>
    <w:p w:rsidR="0007482F" w:rsidRDefault="0007482F" w:rsidP="0007482F">
      <w:pPr>
        <w:pStyle w:val="ad"/>
      </w:pPr>
      <w:r>
        <w:t xml:space="preserve">ssh </w:t>
      </w:r>
      <w:r w:rsidR="00FB031E">
        <w:rPr>
          <w:rFonts w:hint="eastAsia"/>
        </w:rPr>
        <w:t>ansible</w:t>
      </w:r>
      <w:r w:rsidR="00FB031E">
        <w:t>主机</w:t>
      </w:r>
      <w:r>
        <w:t xml:space="preserve"> 'ansible -i ~/hosts </w:t>
      </w:r>
      <w:r w:rsidR="00FB031E">
        <w:rPr>
          <w:rFonts w:hint="eastAsia"/>
        </w:rPr>
        <w:t>IP</w:t>
      </w:r>
      <w:r>
        <w:t xml:space="preserve"> -m shell -a "cd ~ &amp;&amp; ./start.sh"'</w:t>
      </w:r>
    </w:p>
    <w:p w:rsidR="0007482F" w:rsidRDefault="0007482F" w:rsidP="0007482F">
      <w:pPr>
        <w:pStyle w:val="ad"/>
      </w:pPr>
      <w:r>
        <w:t xml:space="preserve">ssh </w:t>
      </w:r>
      <w:r w:rsidR="00FB031E">
        <w:rPr>
          <w:rFonts w:hint="eastAsia"/>
        </w:rPr>
        <w:t>ansible</w:t>
      </w:r>
      <w:r w:rsidR="00FB031E">
        <w:t>主机</w:t>
      </w:r>
      <w:r w:rsidR="00FB031E">
        <w:rPr>
          <w:rFonts w:hint="eastAsia"/>
        </w:rPr>
        <w:t xml:space="preserve"> </w:t>
      </w:r>
      <w:r>
        <w:t xml:space="preserve">'ansible -i ~/hosts </w:t>
      </w:r>
      <w:r w:rsidR="00FB031E">
        <w:rPr>
          <w:rFonts w:hint="eastAsia"/>
        </w:rPr>
        <w:t>IP</w:t>
      </w:r>
      <w:r>
        <w:t xml:space="preserve"> -m shell -a "cd ~ &amp;&amp; ./start.sh"'</w:t>
      </w:r>
    </w:p>
    <w:p w:rsidR="0007482F" w:rsidRDefault="0007482F" w:rsidP="0007482F">
      <w:pPr>
        <w:pStyle w:val="ad"/>
      </w:pPr>
      <w:r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锁文件</w:t>
      </w:r>
    </w:p>
    <w:p w:rsidR="0007482F" w:rsidRDefault="0007482F" w:rsidP="0007482F">
      <w:pPr>
        <w:pStyle w:val="ad"/>
      </w:pPr>
      <w:r>
        <w:t>Lock_File(){</w:t>
      </w:r>
    </w:p>
    <w:p w:rsidR="0007482F" w:rsidRDefault="0007482F" w:rsidP="0007482F">
      <w:pPr>
        <w:pStyle w:val="ad"/>
      </w:pPr>
      <w:r>
        <w:t>touch /tmp/zte.lock</w:t>
      </w:r>
    </w:p>
    <w:p w:rsidR="0007482F" w:rsidRDefault="0007482F" w:rsidP="0007482F">
      <w:pPr>
        <w:pStyle w:val="ad"/>
      </w:pPr>
      <w:r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解锁文件</w:t>
      </w:r>
    </w:p>
    <w:p w:rsidR="0007482F" w:rsidRDefault="0007482F" w:rsidP="0007482F">
      <w:pPr>
        <w:pStyle w:val="ad"/>
      </w:pPr>
      <w:r>
        <w:t>Unbind_Lock_File(){</w:t>
      </w:r>
    </w:p>
    <w:p w:rsidR="0007482F" w:rsidRDefault="0007482F" w:rsidP="0007482F">
      <w:pPr>
        <w:pStyle w:val="ad"/>
      </w:pPr>
      <w:r>
        <w:t>rm -f /tmp/zte.lock</w:t>
      </w:r>
    </w:p>
    <w:p w:rsidR="0007482F" w:rsidRDefault="0007482F" w:rsidP="0007482F">
      <w:pPr>
        <w:pStyle w:val="ad"/>
      </w:pPr>
      <w:r>
        <w:lastRenderedPageBreak/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版本回退</w:t>
      </w:r>
    </w:p>
    <w:p w:rsidR="0007482F" w:rsidRDefault="0007482F" w:rsidP="0007482F">
      <w:pPr>
        <w:pStyle w:val="ad"/>
      </w:pPr>
      <w:r>
        <w:t>Varsion_Back(){</w:t>
      </w:r>
    </w:p>
    <w:p w:rsidR="0007482F" w:rsidRDefault="0007482F" w:rsidP="0007482F">
      <w:pPr>
        <w:pStyle w:val="ad"/>
      </w:pPr>
      <w:r>
        <w:t xml:space="preserve">ssh </w:t>
      </w:r>
      <w:r w:rsidR="00FB031E">
        <w:t>ansible主机</w:t>
      </w:r>
      <w:r w:rsidR="00FB031E">
        <w:rPr>
          <w:rFonts w:hint="eastAsia"/>
        </w:rPr>
        <w:t xml:space="preserve"> </w:t>
      </w:r>
      <w:r>
        <w:t xml:space="preserve">"ansible -i ~/hosts ceshi -m shell -a 'cd </w:t>
      </w:r>
      <w:r w:rsidR="00FB031E">
        <w:rPr>
          <w:rFonts w:hint="eastAsia"/>
        </w:rPr>
        <w:t>代码</w:t>
      </w:r>
      <w:r w:rsidR="00FB031E">
        <w:t>路径</w:t>
      </w:r>
      <w:r>
        <w:t xml:space="preserve"> &amp;&amp; mv resweb.war-${VARSION} resweb.war'"</w:t>
      </w:r>
    </w:p>
    <w:p w:rsidR="0007482F" w:rsidRDefault="0007482F" w:rsidP="0007482F">
      <w:pPr>
        <w:pStyle w:val="ad"/>
      </w:pPr>
      <w:r>
        <w:t>}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执行与判断</w:t>
      </w:r>
    </w:p>
    <w:p w:rsidR="0007482F" w:rsidRDefault="0007482F" w:rsidP="0007482F">
      <w:pPr>
        <w:pStyle w:val="ad"/>
      </w:pPr>
      <w:r>
        <w:t>if [ -f /tmp/zte.lock ];then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  <w:t>echo "脚本正在运行，程序退出"</w:t>
      </w:r>
    </w:p>
    <w:p w:rsidR="0007482F" w:rsidRDefault="0007482F" w:rsidP="0007482F">
      <w:pPr>
        <w:pStyle w:val="ad"/>
      </w:pPr>
      <w:r>
        <w:tab/>
        <w:t>fjdsfnds</w:t>
      </w:r>
    </w:p>
    <w:p w:rsidR="0007482F" w:rsidRDefault="0007482F" w:rsidP="0007482F">
      <w:pPr>
        <w:pStyle w:val="ad"/>
      </w:pPr>
      <w:r>
        <w:tab/>
        <w:t>exit</w:t>
      </w:r>
    </w:p>
    <w:p w:rsidR="0007482F" w:rsidRDefault="0007482F" w:rsidP="0007482F">
      <w:pPr>
        <w:pStyle w:val="ad"/>
      </w:pPr>
      <w:r>
        <w:t>fi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># 运行哪些命令</w:t>
      </w:r>
    </w:p>
    <w:p w:rsidR="0007482F" w:rsidRDefault="0007482F" w:rsidP="0007482F">
      <w:pPr>
        <w:pStyle w:val="ad"/>
      </w:pPr>
    </w:p>
    <w:p w:rsidR="0007482F" w:rsidRDefault="0007482F" w:rsidP="0007482F">
      <w:pPr>
        <w:pStyle w:val="ad"/>
      </w:pPr>
      <w:r>
        <w:t>case ${EXECUTE} in</w:t>
      </w:r>
    </w:p>
    <w:p w:rsidR="0007482F" w:rsidRDefault="0007482F" w:rsidP="0007482F">
      <w:pPr>
        <w:pStyle w:val="ad"/>
      </w:pPr>
      <w:r>
        <w:t xml:space="preserve">  Test_Code)</w:t>
      </w:r>
    </w:p>
    <w:p w:rsidR="0007482F" w:rsidRDefault="0007482F" w:rsidP="0007482F">
      <w:pPr>
        <w:pStyle w:val="ad"/>
      </w:pPr>
      <w:r>
        <w:t xml:space="preserve">    Lock_File</w:t>
      </w:r>
    </w:p>
    <w:p w:rsidR="0007482F" w:rsidRDefault="0007482F" w:rsidP="0007482F">
      <w:pPr>
        <w:pStyle w:val="ad"/>
      </w:pPr>
      <w:r>
        <w:t xml:space="preserve">    Test_Code</w:t>
      </w:r>
    </w:p>
    <w:p w:rsidR="0007482F" w:rsidRDefault="0007482F" w:rsidP="0007482F">
      <w:pPr>
        <w:pStyle w:val="ad"/>
      </w:pPr>
      <w:r>
        <w:tab/>
        <w:t>if [ $? -ne 0 ];then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"检测代码失败"</w:t>
      </w:r>
    </w:p>
    <w:p w:rsidR="0007482F" w:rsidRDefault="0007482F" w:rsidP="0007482F">
      <w:pPr>
        <w:pStyle w:val="ad"/>
      </w:pPr>
      <w:r>
        <w:tab/>
      </w:r>
      <w:r>
        <w:tab/>
        <w:t>Unbind_Lock_File</w:t>
      </w:r>
    </w:p>
    <w:p w:rsidR="0007482F" w:rsidRDefault="0007482F" w:rsidP="0007482F">
      <w:pPr>
        <w:pStyle w:val="ad"/>
      </w:pPr>
      <w:r>
        <w:tab/>
      </w:r>
      <w:r>
        <w:tab/>
        <w:t>hjaid</w:t>
      </w:r>
    </w:p>
    <w:p w:rsidR="0007482F" w:rsidRDefault="0007482F" w:rsidP="0007482F">
      <w:pPr>
        <w:pStyle w:val="ad"/>
      </w:pPr>
      <w:r>
        <w:tab/>
      </w:r>
      <w:r>
        <w:tab/>
        <w:t>exit</w:t>
      </w:r>
    </w:p>
    <w:p w:rsidR="0007482F" w:rsidRDefault="0007482F" w:rsidP="0007482F">
      <w:pPr>
        <w:pStyle w:val="ad"/>
      </w:pPr>
      <w:r>
        <w:tab/>
        <w:t>fi</w:t>
      </w:r>
    </w:p>
    <w:p w:rsidR="0007482F" w:rsidRDefault="0007482F" w:rsidP="0007482F">
      <w:pPr>
        <w:pStyle w:val="ad"/>
      </w:pPr>
      <w:r>
        <w:t xml:space="preserve">    Unbind_Lock_File</w:t>
      </w:r>
    </w:p>
    <w:p w:rsidR="0007482F" w:rsidRDefault="0007482F" w:rsidP="0007482F">
      <w:pPr>
        <w:pStyle w:val="ad"/>
      </w:pPr>
      <w:r>
        <w:t xml:space="preserve">    ;;</w:t>
      </w:r>
    </w:p>
    <w:p w:rsidR="0007482F" w:rsidRDefault="0007482F" w:rsidP="0007482F">
      <w:pPr>
        <w:pStyle w:val="ad"/>
      </w:pPr>
      <w:r>
        <w:t xml:space="preserve">  Ant_Bale)</w:t>
      </w:r>
    </w:p>
    <w:p w:rsidR="0007482F" w:rsidRDefault="0007482F" w:rsidP="0007482F">
      <w:pPr>
        <w:pStyle w:val="ad"/>
      </w:pPr>
      <w:r>
        <w:t xml:space="preserve">    Lock_File</w:t>
      </w:r>
    </w:p>
    <w:p w:rsidR="0007482F" w:rsidRDefault="0007482F" w:rsidP="0007482F">
      <w:pPr>
        <w:pStyle w:val="ad"/>
      </w:pPr>
      <w:r>
        <w:t xml:space="preserve">    Ant_Bale</w:t>
      </w:r>
    </w:p>
    <w:p w:rsidR="0007482F" w:rsidRDefault="0007482F" w:rsidP="0007482F">
      <w:pPr>
        <w:pStyle w:val="ad"/>
      </w:pPr>
      <w:r>
        <w:tab/>
        <w:t>if [ $? -ne 0 ];then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"ant打包失败"</w:t>
      </w:r>
    </w:p>
    <w:p w:rsidR="0007482F" w:rsidRDefault="0007482F" w:rsidP="0007482F">
      <w:pPr>
        <w:pStyle w:val="ad"/>
      </w:pPr>
      <w:r>
        <w:tab/>
      </w:r>
      <w:r>
        <w:tab/>
        <w:t>Unbind_Lock_File</w:t>
      </w:r>
    </w:p>
    <w:p w:rsidR="0007482F" w:rsidRDefault="0007482F" w:rsidP="0007482F">
      <w:pPr>
        <w:pStyle w:val="ad"/>
      </w:pPr>
      <w:r>
        <w:lastRenderedPageBreak/>
        <w:tab/>
      </w:r>
      <w:r>
        <w:tab/>
        <w:t>jhdaod</w:t>
      </w:r>
    </w:p>
    <w:p w:rsidR="0007482F" w:rsidRDefault="0007482F" w:rsidP="0007482F">
      <w:pPr>
        <w:pStyle w:val="ad"/>
      </w:pPr>
      <w:r>
        <w:tab/>
      </w:r>
      <w:r>
        <w:tab/>
        <w:t>exit</w:t>
      </w:r>
    </w:p>
    <w:p w:rsidR="0007482F" w:rsidRDefault="0007482F" w:rsidP="0007482F">
      <w:pPr>
        <w:pStyle w:val="ad"/>
      </w:pPr>
      <w:r>
        <w:tab/>
        <w:t>fi</w:t>
      </w:r>
    </w:p>
    <w:p w:rsidR="0007482F" w:rsidRDefault="0007482F" w:rsidP="0007482F">
      <w:pPr>
        <w:pStyle w:val="ad"/>
      </w:pPr>
      <w:r>
        <w:t xml:space="preserve">    Unbind_Lock_File</w:t>
      </w:r>
    </w:p>
    <w:p w:rsidR="0007482F" w:rsidRDefault="0007482F" w:rsidP="0007482F">
      <w:pPr>
        <w:pStyle w:val="ad"/>
      </w:pPr>
      <w:r>
        <w:t xml:space="preserve">    ;;</w:t>
      </w:r>
    </w:p>
    <w:p w:rsidR="0007482F" w:rsidRDefault="0007482F" w:rsidP="0007482F">
      <w:pPr>
        <w:pStyle w:val="ad"/>
      </w:pPr>
      <w:r>
        <w:t xml:space="preserve">  Push_Code)</w:t>
      </w:r>
    </w:p>
    <w:p w:rsidR="0007482F" w:rsidRDefault="0007482F" w:rsidP="0007482F">
      <w:pPr>
        <w:pStyle w:val="ad"/>
      </w:pPr>
      <w:r>
        <w:tab/>
        <w:t>Lock_File</w:t>
      </w:r>
    </w:p>
    <w:p w:rsidR="0007482F" w:rsidRDefault="0007482F" w:rsidP="0007482F">
      <w:pPr>
        <w:pStyle w:val="ad"/>
      </w:pPr>
      <w:r>
        <w:t xml:space="preserve">        Push_Code</w:t>
      </w:r>
    </w:p>
    <w:p w:rsidR="0007482F" w:rsidRDefault="0007482F" w:rsidP="0007482F">
      <w:pPr>
        <w:pStyle w:val="ad"/>
      </w:pPr>
      <w:r>
        <w:tab/>
        <w:t>if [ $? -ne 0 ];then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"推送代码失败"</w:t>
      </w:r>
    </w:p>
    <w:p w:rsidR="0007482F" w:rsidRDefault="0007482F" w:rsidP="0007482F">
      <w:pPr>
        <w:pStyle w:val="ad"/>
      </w:pPr>
      <w:r>
        <w:tab/>
      </w:r>
      <w:r>
        <w:tab/>
        <w:t>Unbind_Lock_File</w:t>
      </w:r>
    </w:p>
    <w:p w:rsidR="0007482F" w:rsidRDefault="0007482F" w:rsidP="0007482F">
      <w:pPr>
        <w:pStyle w:val="ad"/>
      </w:pPr>
      <w:r>
        <w:tab/>
      </w:r>
      <w:r>
        <w:tab/>
        <w:t>dhajsd</w:t>
      </w:r>
    </w:p>
    <w:p w:rsidR="0007482F" w:rsidRDefault="0007482F" w:rsidP="0007482F">
      <w:pPr>
        <w:pStyle w:val="ad"/>
      </w:pPr>
      <w:r>
        <w:tab/>
      </w:r>
      <w:r>
        <w:tab/>
        <w:t>exit</w:t>
      </w:r>
    </w:p>
    <w:p w:rsidR="0007482F" w:rsidRDefault="0007482F" w:rsidP="0007482F">
      <w:pPr>
        <w:pStyle w:val="ad"/>
      </w:pPr>
      <w:r>
        <w:tab/>
        <w:t>fi</w:t>
      </w:r>
    </w:p>
    <w:p w:rsidR="0007482F" w:rsidRDefault="0007482F" w:rsidP="0007482F">
      <w:pPr>
        <w:pStyle w:val="ad"/>
      </w:pPr>
      <w:r>
        <w:t xml:space="preserve">    Unbind_Lock_File</w:t>
      </w:r>
    </w:p>
    <w:p w:rsidR="0007482F" w:rsidRDefault="0007482F" w:rsidP="0007482F">
      <w:pPr>
        <w:pStyle w:val="ad"/>
      </w:pPr>
      <w:r>
        <w:t xml:space="preserve">    ;;</w:t>
      </w:r>
    </w:p>
    <w:p w:rsidR="0007482F" w:rsidRDefault="0007482F" w:rsidP="0007482F">
      <w:pPr>
        <w:pStyle w:val="ad"/>
      </w:pPr>
      <w:r>
        <w:t xml:space="preserve">  Upgrade)</w:t>
      </w:r>
    </w:p>
    <w:p w:rsidR="0007482F" w:rsidRDefault="0007482F" w:rsidP="0007482F">
      <w:pPr>
        <w:pStyle w:val="ad"/>
      </w:pPr>
      <w:r>
        <w:t xml:space="preserve">    Lock_File</w:t>
      </w:r>
    </w:p>
    <w:p w:rsidR="0007482F" w:rsidRDefault="0007482F" w:rsidP="0007482F">
      <w:pPr>
        <w:pStyle w:val="ad"/>
      </w:pPr>
      <w:r>
        <w:t xml:space="preserve">    Upgrade</w:t>
      </w:r>
    </w:p>
    <w:p w:rsidR="0007482F" w:rsidRDefault="0007482F" w:rsidP="0007482F">
      <w:pPr>
        <w:pStyle w:val="ad"/>
      </w:pPr>
      <w:r>
        <w:tab/>
        <w:t>if [ $? -ne 0 ];then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"Ansible升级失败"</w:t>
      </w:r>
    </w:p>
    <w:p w:rsidR="0007482F" w:rsidRDefault="0007482F" w:rsidP="0007482F">
      <w:pPr>
        <w:pStyle w:val="ad"/>
      </w:pPr>
      <w:r>
        <w:tab/>
      </w:r>
      <w:r>
        <w:tab/>
        <w:t>Unbind_Lock_File</w:t>
      </w:r>
    </w:p>
    <w:p w:rsidR="0007482F" w:rsidRDefault="0007482F" w:rsidP="0007482F">
      <w:pPr>
        <w:pStyle w:val="ad"/>
      </w:pPr>
      <w:r>
        <w:tab/>
      </w:r>
      <w:r>
        <w:tab/>
        <w:t>dhjahda</w:t>
      </w:r>
    </w:p>
    <w:p w:rsidR="0007482F" w:rsidRDefault="0007482F" w:rsidP="0007482F">
      <w:pPr>
        <w:pStyle w:val="ad"/>
      </w:pPr>
      <w:r>
        <w:tab/>
      </w:r>
      <w:r>
        <w:tab/>
        <w:t>exit</w:t>
      </w:r>
    </w:p>
    <w:p w:rsidR="0007482F" w:rsidRDefault="0007482F" w:rsidP="0007482F">
      <w:pPr>
        <w:pStyle w:val="ad"/>
      </w:pPr>
      <w:r>
        <w:tab/>
        <w:t>fi</w:t>
      </w:r>
    </w:p>
    <w:p w:rsidR="0007482F" w:rsidRDefault="0007482F" w:rsidP="0007482F">
      <w:pPr>
        <w:pStyle w:val="ad"/>
      </w:pPr>
      <w:r>
        <w:t xml:space="preserve">    Unbind_Lock_File</w:t>
      </w:r>
    </w:p>
    <w:p w:rsidR="0007482F" w:rsidRDefault="0007482F" w:rsidP="0007482F">
      <w:pPr>
        <w:pStyle w:val="ad"/>
      </w:pPr>
      <w:r>
        <w:t xml:space="preserve">    ;;</w:t>
      </w:r>
    </w:p>
    <w:p w:rsidR="0007482F" w:rsidRDefault="0007482F" w:rsidP="0007482F">
      <w:pPr>
        <w:pStyle w:val="ad"/>
      </w:pPr>
      <w:r>
        <w:t xml:space="preserve">  Varsion_Back)</w:t>
      </w:r>
    </w:p>
    <w:p w:rsidR="0007482F" w:rsidRDefault="0007482F" w:rsidP="0007482F">
      <w:pPr>
        <w:pStyle w:val="ad"/>
      </w:pPr>
      <w:r>
        <w:tab/>
        <w:t>Lock_File</w:t>
      </w:r>
    </w:p>
    <w:p w:rsidR="0007482F" w:rsidRDefault="0007482F" w:rsidP="0007482F">
      <w:pPr>
        <w:pStyle w:val="ad"/>
      </w:pPr>
      <w:r>
        <w:tab/>
        <w:t>Varsion_Back</w:t>
      </w:r>
    </w:p>
    <w:p w:rsidR="0007482F" w:rsidRDefault="0007482F" w:rsidP="0007482F">
      <w:pPr>
        <w:pStyle w:val="ad"/>
      </w:pPr>
      <w:r>
        <w:tab/>
        <w:t>if [ $? -ne 0 ];then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"版本回退失败"</w:t>
      </w:r>
    </w:p>
    <w:p w:rsidR="0007482F" w:rsidRDefault="0007482F" w:rsidP="0007482F">
      <w:pPr>
        <w:pStyle w:val="ad"/>
      </w:pPr>
      <w:r>
        <w:tab/>
      </w:r>
      <w:r>
        <w:tab/>
        <w:t>Unbind_Lock_File</w:t>
      </w:r>
    </w:p>
    <w:p w:rsidR="0007482F" w:rsidRDefault="0007482F" w:rsidP="0007482F">
      <w:pPr>
        <w:pStyle w:val="ad"/>
      </w:pPr>
      <w:r>
        <w:tab/>
      </w:r>
      <w:r>
        <w:tab/>
        <w:t>ndjadadkja</w:t>
      </w:r>
    </w:p>
    <w:p w:rsidR="0007482F" w:rsidRDefault="0007482F" w:rsidP="0007482F">
      <w:pPr>
        <w:pStyle w:val="ad"/>
      </w:pPr>
      <w:r>
        <w:tab/>
      </w:r>
      <w:r>
        <w:tab/>
        <w:t>exit</w:t>
      </w:r>
    </w:p>
    <w:p w:rsidR="0007482F" w:rsidRDefault="0007482F" w:rsidP="0007482F">
      <w:pPr>
        <w:pStyle w:val="ad"/>
      </w:pPr>
      <w:r>
        <w:lastRenderedPageBreak/>
        <w:tab/>
        <w:t>fi</w:t>
      </w:r>
    </w:p>
    <w:p w:rsidR="0007482F" w:rsidRDefault="0007482F" w:rsidP="0007482F">
      <w:pPr>
        <w:pStyle w:val="ad"/>
      </w:pPr>
      <w:r>
        <w:tab/>
        <w:t>Unbind_Lock_File</w:t>
      </w:r>
    </w:p>
    <w:p w:rsidR="0007482F" w:rsidRDefault="0007482F" w:rsidP="0007482F">
      <w:pPr>
        <w:pStyle w:val="ad"/>
      </w:pPr>
      <w:r>
        <w:tab/>
        <w:t>;;</w:t>
      </w:r>
    </w:p>
    <w:p w:rsidR="0007482F" w:rsidRDefault="0007482F" w:rsidP="0007482F">
      <w:pPr>
        <w:pStyle w:val="ad"/>
      </w:pPr>
      <w:r>
        <w:t xml:space="preserve">  Kill_Serve)</w:t>
      </w:r>
    </w:p>
    <w:p w:rsidR="0007482F" w:rsidRDefault="0007482F" w:rsidP="0007482F">
      <w:pPr>
        <w:pStyle w:val="ad"/>
      </w:pPr>
      <w:r>
        <w:tab/>
        <w:t>Lock_File</w:t>
      </w:r>
    </w:p>
    <w:p w:rsidR="0007482F" w:rsidRDefault="0007482F" w:rsidP="0007482F">
      <w:pPr>
        <w:pStyle w:val="ad"/>
      </w:pPr>
      <w:r>
        <w:tab/>
        <w:t>Kill_Serve</w:t>
      </w:r>
    </w:p>
    <w:p w:rsidR="0007482F" w:rsidRDefault="0007482F" w:rsidP="0007482F">
      <w:pPr>
        <w:pStyle w:val="ad"/>
      </w:pPr>
      <w:r>
        <w:tab/>
        <w:t>if [ $? -ne 0 ];then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"kill 失败"</w:t>
      </w:r>
    </w:p>
    <w:p w:rsidR="0007482F" w:rsidRDefault="0007482F" w:rsidP="0007482F">
      <w:pPr>
        <w:pStyle w:val="ad"/>
      </w:pPr>
      <w:r>
        <w:tab/>
      </w:r>
      <w:r>
        <w:tab/>
        <w:t>Unbind_Lock_File</w:t>
      </w:r>
    </w:p>
    <w:p w:rsidR="0007482F" w:rsidRDefault="0007482F" w:rsidP="0007482F">
      <w:pPr>
        <w:pStyle w:val="ad"/>
      </w:pPr>
      <w:r>
        <w:tab/>
      </w:r>
      <w:r>
        <w:tab/>
        <w:t>dajfa</w:t>
      </w:r>
    </w:p>
    <w:p w:rsidR="0007482F" w:rsidRDefault="0007482F" w:rsidP="0007482F">
      <w:pPr>
        <w:pStyle w:val="ad"/>
      </w:pPr>
      <w:r>
        <w:tab/>
      </w:r>
      <w:r>
        <w:tab/>
        <w:t>exit</w:t>
      </w:r>
    </w:p>
    <w:p w:rsidR="0007482F" w:rsidRDefault="0007482F" w:rsidP="0007482F">
      <w:pPr>
        <w:pStyle w:val="ad"/>
      </w:pPr>
      <w:r>
        <w:tab/>
        <w:t>fi</w:t>
      </w:r>
    </w:p>
    <w:p w:rsidR="0007482F" w:rsidRDefault="0007482F" w:rsidP="0007482F">
      <w:pPr>
        <w:pStyle w:val="ad"/>
      </w:pPr>
      <w:r>
        <w:tab/>
        <w:t>Unbind_Lock_File</w:t>
      </w:r>
    </w:p>
    <w:p w:rsidR="0007482F" w:rsidRDefault="0007482F" w:rsidP="0007482F">
      <w:pPr>
        <w:pStyle w:val="ad"/>
      </w:pPr>
      <w:r>
        <w:tab/>
        <w:t>;;</w:t>
      </w:r>
    </w:p>
    <w:p w:rsidR="0007482F" w:rsidRDefault="0007482F" w:rsidP="0007482F">
      <w:pPr>
        <w:pStyle w:val="ad"/>
      </w:pPr>
      <w:r>
        <w:t xml:space="preserve">  Start_Serve)</w:t>
      </w:r>
    </w:p>
    <w:p w:rsidR="0007482F" w:rsidRDefault="0007482F" w:rsidP="0007482F">
      <w:pPr>
        <w:pStyle w:val="ad"/>
      </w:pPr>
      <w:r>
        <w:tab/>
        <w:t>Lock_File</w:t>
      </w:r>
    </w:p>
    <w:p w:rsidR="0007482F" w:rsidRDefault="0007482F" w:rsidP="0007482F">
      <w:pPr>
        <w:pStyle w:val="ad"/>
      </w:pPr>
      <w:r>
        <w:tab/>
        <w:t>Start_Serve</w:t>
      </w:r>
    </w:p>
    <w:p w:rsidR="0007482F" w:rsidRDefault="0007482F" w:rsidP="0007482F">
      <w:pPr>
        <w:pStyle w:val="ad"/>
      </w:pPr>
      <w:r>
        <w:tab/>
        <w:t>if [ $? -ne 0 ];then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"启动失败"</w:t>
      </w:r>
    </w:p>
    <w:p w:rsidR="0007482F" w:rsidRDefault="0007482F" w:rsidP="0007482F">
      <w:pPr>
        <w:pStyle w:val="ad"/>
      </w:pPr>
      <w:r>
        <w:tab/>
      </w:r>
      <w:r>
        <w:tab/>
        <w:t>Unbind_Lock_File</w:t>
      </w:r>
    </w:p>
    <w:p w:rsidR="0007482F" w:rsidRDefault="0007482F" w:rsidP="0007482F">
      <w:pPr>
        <w:pStyle w:val="ad"/>
      </w:pPr>
      <w:r>
        <w:tab/>
      </w:r>
      <w:r>
        <w:tab/>
        <w:t>dnakjda</w:t>
      </w:r>
    </w:p>
    <w:p w:rsidR="0007482F" w:rsidRDefault="0007482F" w:rsidP="0007482F">
      <w:pPr>
        <w:pStyle w:val="ad"/>
      </w:pPr>
      <w:r>
        <w:tab/>
      </w:r>
      <w:r>
        <w:tab/>
        <w:t>exit</w:t>
      </w:r>
    </w:p>
    <w:p w:rsidR="0007482F" w:rsidRDefault="0007482F" w:rsidP="0007482F">
      <w:pPr>
        <w:pStyle w:val="ad"/>
      </w:pPr>
      <w:r>
        <w:tab/>
        <w:t>fi</w:t>
      </w:r>
    </w:p>
    <w:p w:rsidR="0007482F" w:rsidRDefault="0007482F" w:rsidP="0007482F">
      <w:pPr>
        <w:pStyle w:val="ad"/>
      </w:pPr>
      <w:r>
        <w:tab/>
        <w:t>Unbind_Lock_File</w:t>
      </w:r>
    </w:p>
    <w:p w:rsidR="0007482F" w:rsidRDefault="0007482F" w:rsidP="0007482F">
      <w:pPr>
        <w:pStyle w:val="ad"/>
      </w:pPr>
      <w:r>
        <w:tab/>
        <w:t>;;</w:t>
      </w:r>
    </w:p>
    <w:p w:rsidR="0007482F" w:rsidRDefault="0007482F" w:rsidP="0007482F">
      <w:pPr>
        <w:pStyle w:val="ad"/>
      </w:pPr>
      <w:r>
        <w:t xml:space="preserve">  *)</w:t>
      </w:r>
    </w:p>
    <w:p w:rsidR="0007482F" w:rsidRDefault="0007482F" w:rsidP="0007482F">
      <w:pPr>
        <w:pStyle w:val="ad"/>
        <w:rPr>
          <w:rFonts w:hint="eastAsia"/>
        </w:rPr>
      </w:pPr>
      <w:r>
        <w:rPr>
          <w:rFonts w:hint="eastAsia"/>
        </w:rPr>
        <w:tab/>
        <w:t>echo "脚本运行错误，输入正确的选项"</w:t>
      </w:r>
    </w:p>
    <w:p w:rsidR="0007482F" w:rsidRDefault="0007482F" w:rsidP="0007482F">
      <w:pPr>
        <w:pStyle w:val="ad"/>
      </w:pPr>
      <w:r>
        <w:tab/>
        <w:t>jfhsjd</w:t>
      </w:r>
    </w:p>
    <w:p w:rsidR="0007482F" w:rsidRDefault="0007482F" w:rsidP="0007482F">
      <w:pPr>
        <w:pStyle w:val="ad"/>
      </w:pPr>
      <w:r>
        <w:t xml:space="preserve">    exit</w:t>
      </w:r>
    </w:p>
    <w:p w:rsidR="0007482F" w:rsidRDefault="0007482F" w:rsidP="0007482F">
      <w:pPr>
        <w:pStyle w:val="ad"/>
      </w:pPr>
      <w:r>
        <w:t xml:space="preserve">    ;;</w:t>
      </w:r>
    </w:p>
    <w:p w:rsidR="0007482F" w:rsidRDefault="0007482F" w:rsidP="0007482F">
      <w:pPr>
        <w:pStyle w:val="ad"/>
      </w:pPr>
      <w:r>
        <w:t>esac</w:t>
      </w:r>
    </w:p>
    <w:p w:rsidR="0007482F" w:rsidRPr="003C19EE" w:rsidRDefault="003C19EE" w:rsidP="003C19EE">
      <w:pPr>
        <w:rPr>
          <w:rFonts w:hint="eastAsia"/>
          <w:b/>
          <w:color w:val="0070C0"/>
          <w:sz w:val="28"/>
        </w:rPr>
      </w:pPr>
      <w:r w:rsidRPr="003C19EE">
        <w:rPr>
          <w:b/>
          <w:color w:val="0070C0"/>
          <w:sz w:val="28"/>
        </w:rPr>
        <w:t>注</w:t>
      </w:r>
      <w:r w:rsidRPr="003C19EE">
        <w:rPr>
          <w:rFonts w:hint="eastAsia"/>
          <w:b/>
          <w:color w:val="0070C0"/>
          <w:sz w:val="28"/>
        </w:rPr>
        <w:t>：</w:t>
      </w:r>
      <w:r w:rsidRPr="003C19EE">
        <w:rPr>
          <w:b/>
          <w:color w:val="0070C0"/>
          <w:sz w:val="28"/>
        </w:rPr>
        <w:t>由于</w:t>
      </w:r>
      <w:r w:rsidRPr="003C19EE">
        <w:rPr>
          <w:b/>
          <w:color w:val="0070C0"/>
          <w:sz w:val="28"/>
        </w:rPr>
        <w:t>pipeline</w:t>
      </w:r>
      <w:r w:rsidRPr="003C19EE">
        <w:rPr>
          <w:b/>
          <w:color w:val="0070C0"/>
          <w:sz w:val="28"/>
        </w:rPr>
        <w:t>语法太多</w:t>
      </w:r>
      <w:r w:rsidRPr="003C19EE">
        <w:rPr>
          <w:rFonts w:hint="eastAsia"/>
          <w:b/>
          <w:color w:val="0070C0"/>
          <w:sz w:val="28"/>
        </w:rPr>
        <w:t>，</w:t>
      </w:r>
      <w:r w:rsidRPr="003C19EE">
        <w:rPr>
          <w:b/>
          <w:color w:val="0070C0"/>
          <w:sz w:val="28"/>
        </w:rPr>
        <w:t>需消耗学习成本</w:t>
      </w:r>
      <w:r w:rsidRPr="003C19EE">
        <w:rPr>
          <w:rFonts w:hint="eastAsia"/>
          <w:b/>
          <w:color w:val="0070C0"/>
          <w:sz w:val="28"/>
        </w:rPr>
        <w:t>，</w:t>
      </w:r>
      <w:r w:rsidRPr="003C19EE">
        <w:rPr>
          <w:b/>
          <w:color w:val="0070C0"/>
          <w:sz w:val="28"/>
        </w:rPr>
        <w:t>故此用</w:t>
      </w:r>
      <w:r w:rsidRPr="003C19EE">
        <w:rPr>
          <w:b/>
          <w:color w:val="0070C0"/>
          <w:sz w:val="28"/>
        </w:rPr>
        <w:t>shell</w:t>
      </w:r>
      <w:r w:rsidRPr="003C19EE">
        <w:rPr>
          <w:b/>
          <w:color w:val="0070C0"/>
          <w:sz w:val="28"/>
        </w:rPr>
        <w:t>脚本取代一些功能</w:t>
      </w:r>
    </w:p>
    <w:p w:rsidR="0007482F" w:rsidRPr="0007482F" w:rsidRDefault="0007482F" w:rsidP="0007482F">
      <w:pPr>
        <w:rPr>
          <w:rFonts w:hint="eastAsia"/>
        </w:rPr>
      </w:pPr>
    </w:p>
    <w:p w:rsidR="00BF6D56" w:rsidRDefault="003F0CFC" w:rsidP="003F0CFC">
      <w:pPr>
        <w:pStyle w:val="20"/>
        <w:spacing w:before="163" w:after="163"/>
      </w:pPr>
      <w:bookmarkStart w:id="18" w:name="_Toc514319665"/>
      <w:r>
        <w:lastRenderedPageBreak/>
        <w:t>对应界面执行显示为</w:t>
      </w:r>
      <w:bookmarkEnd w:id="18"/>
    </w:p>
    <w:p w:rsidR="003F0CFC" w:rsidRPr="003F0CFC" w:rsidRDefault="003F0CFC" w:rsidP="003F0CFC">
      <w:pPr>
        <w:rPr>
          <w:rFonts w:hint="eastAsia"/>
        </w:rPr>
      </w:pPr>
      <w:r>
        <w:rPr>
          <w:noProof/>
        </w:rPr>
        <w:drawing>
          <wp:inline distT="0" distB="0" distL="0" distR="0" wp14:anchorId="730D8315" wp14:editId="13EFDDC2">
            <wp:extent cx="6645910" cy="2764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BF6D56" w:rsidP="0007482F">
      <w:pPr>
        <w:rPr>
          <w:rFonts w:hint="eastAsia"/>
        </w:rPr>
      </w:pPr>
    </w:p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FA157D" w:rsidRPr="00BF6D56" w:rsidRDefault="00BF6D56" w:rsidP="00BF6D56">
      <w:pPr>
        <w:tabs>
          <w:tab w:val="left" w:pos="3179"/>
        </w:tabs>
      </w:pPr>
      <w:r>
        <w:tab/>
      </w:r>
    </w:p>
    <w:sectPr w:rsidR="00FA157D" w:rsidRPr="00BF6D56" w:rsidSect="00141F62">
      <w:headerReference w:type="default" r:id="rId13"/>
      <w:footerReference w:type="default" r:id="rId14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934" w:rsidRDefault="00CA4934" w:rsidP="00947D67">
      <w:pPr>
        <w:ind w:firstLine="560"/>
      </w:pPr>
      <w:r>
        <w:separator/>
      </w:r>
    </w:p>
  </w:endnote>
  <w:endnote w:type="continuationSeparator" w:id="0">
    <w:p w:rsidR="00CA4934" w:rsidRDefault="00CA4934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B03BC">
      <w:trPr>
        <w:jc w:val="right"/>
      </w:trPr>
      <w:tc>
        <w:tcPr>
          <w:tcW w:w="4795" w:type="dxa"/>
          <w:vAlign w:val="center"/>
        </w:tcPr>
        <w:p w:rsidR="008B03BC" w:rsidRDefault="008B03BC">
          <w:pPr>
            <w:pStyle w:val="a8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:rsidR="008B03BC" w:rsidRDefault="008B03BC">
          <w:pPr>
            <w:pStyle w:val="a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F1DE6" w:rsidRPr="005F1DE6">
            <w:rPr>
              <w:noProof/>
              <w:color w:val="FFFFFF" w:themeColor="background1"/>
              <w:lang w:val="zh-CN"/>
            </w:rPr>
            <w:t>I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B03BC" w:rsidRDefault="008B03BC" w:rsidP="002E35B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77162A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934" w:rsidRDefault="00CA4934" w:rsidP="00947D67">
      <w:pPr>
        <w:ind w:firstLine="560"/>
      </w:pPr>
      <w:r>
        <w:separator/>
      </w:r>
    </w:p>
  </w:footnote>
  <w:footnote w:type="continuationSeparator" w:id="0">
    <w:p w:rsidR="00CA4934" w:rsidRDefault="00CA4934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7C5" w:rsidRPr="00625BDD" w:rsidRDefault="00EF77C5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ED3" w:rsidRPr="00625BDD" w:rsidRDefault="00406ED3" w:rsidP="00625BDD">
    <w:pPr>
      <w:pStyle w:val="a8"/>
      <w:jc w:val="left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3C2" w:rsidRPr="00625BDD" w:rsidRDefault="006523C2" w:rsidP="00625BDD">
    <w:pPr>
      <w:pStyle w:val="a8"/>
      <w:jc w:val="left"/>
      <w:rPr>
        <w:sz w:val="21"/>
        <w:szCs w:val="21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D2DA0A" wp14:editId="1F039CB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C2" w:rsidRDefault="006523C2">
                            <w:pPr>
                              <w:pStyle w:val="a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1DE6" w:rsidRPr="005F1DE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D2DA0A" id="组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I2ZpQUAAIs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qWif7y/5ZpdG/pbbub/0t8ygQ7/eJga3P07g3+ptMfmqO7+Qzr8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fillcolor="white [3212]" stroked="f" strokeweight="2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矩形 5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6523C2" w:rsidRDefault="006523C2">
                      <w:pPr>
                        <w:pStyle w:val="a8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F1DE6" w:rsidRPr="005F1DE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56C7D5D"/>
    <w:multiLevelType w:val="hybridMultilevel"/>
    <w:tmpl w:val="375E715C"/>
    <w:lvl w:ilvl="0" w:tplc="77BA7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03"/>
    <w:rsid w:val="00006455"/>
    <w:rsid w:val="00006DC1"/>
    <w:rsid w:val="00007017"/>
    <w:rsid w:val="000131E8"/>
    <w:rsid w:val="00015B05"/>
    <w:rsid w:val="00031505"/>
    <w:rsid w:val="00032999"/>
    <w:rsid w:val="00034D1B"/>
    <w:rsid w:val="000373F3"/>
    <w:rsid w:val="00037B10"/>
    <w:rsid w:val="00044433"/>
    <w:rsid w:val="00061092"/>
    <w:rsid w:val="00064A02"/>
    <w:rsid w:val="00072DC0"/>
    <w:rsid w:val="00073EE7"/>
    <w:rsid w:val="0007482F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C774D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C7AFD"/>
    <w:rsid w:val="002D150B"/>
    <w:rsid w:val="002D1CD9"/>
    <w:rsid w:val="002D4A03"/>
    <w:rsid w:val="002D63AC"/>
    <w:rsid w:val="002D6917"/>
    <w:rsid w:val="002D7D1C"/>
    <w:rsid w:val="002D7D80"/>
    <w:rsid w:val="002E2422"/>
    <w:rsid w:val="002E35B9"/>
    <w:rsid w:val="003210DD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19EE"/>
    <w:rsid w:val="003C2CEC"/>
    <w:rsid w:val="003C6FB0"/>
    <w:rsid w:val="003C7566"/>
    <w:rsid w:val="003D5D7B"/>
    <w:rsid w:val="003F0CFC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058F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1CD7"/>
    <w:rsid w:val="0051221A"/>
    <w:rsid w:val="00513F94"/>
    <w:rsid w:val="005256AC"/>
    <w:rsid w:val="0052613E"/>
    <w:rsid w:val="00526830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1DE6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971F0"/>
    <w:rsid w:val="006A4D2D"/>
    <w:rsid w:val="006A6D7B"/>
    <w:rsid w:val="006A7B91"/>
    <w:rsid w:val="006B3F0E"/>
    <w:rsid w:val="006B50B6"/>
    <w:rsid w:val="006C13CA"/>
    <w:rsid w:val="006D0294"/>
    <w:rsid w:val="006D3568"/>
    <w:rsid w:val="006D7003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69C"/>
    <w:rsid w:val="00732CA4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0879"/>
    <w:rsid w:val="007F13A9"/>
    <w:rsid w:val="007F2CD5"/>
    <w:rsid w:val="007F558A"/>
    <w:rsid w:val="007F642B"/>
    <w:rsid w:val="00801B9E"/>
    <w:rsid w:val="0080285D"/>
    <w:rsid w:val="00803BF2"/>
    <w:rsid w:val="0081207D"/>
    <w:rsid w:val="0081403A"/>
    <w:rsid w:val="00817DBB"/>
    <w:rsid w:val="00820200"/>
    <w:rsid w:val="00824623"/>
    <w:rsid w:val="00826D76"/>
    <w:rsid w:val="008311C1"/>
    <w:rsid w:val="00836E54"/>
    <w:rsid w:val="008400F1"/>
    <w:rsid w:val="00851006"/>
    <w:rsid w:val="00851DBC"/>
    <w:rsid w:val="00854DC0"/>
    <w:rsid w:val="0085543C"/>
    <w:rsid w:val="00864721"/>
    <w:rsid w:val="00867588"/>
    <w:rsid w:val="0087002E"/>
    <w:rsid w:val="008704C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5EBD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D2188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4E67"/>
    <w:rsid w:val="00B17959"/>
    <w:rsid w:val="00B256E5"/>
    <w:rsid w:val="00B30523"/>
    <w:rsid w:val="00B31B3B"/>
    <w:rsid w:val="00B3273F"/>
    <w:rsid w:val="00B35C48"/>
    <w:rsid w:val="00B362B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46F8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436B"/>
    <w:rsid w:val="00C10057"/>
    <w:rsid w:val="00C115CE"/>
    <w:rsid w:val="00C11F92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453A4"/>
    <w:rsid w:val="00C53F65"/>
    <w:rsid w:val="00C55DDF"/>
    <w:rsid w:val="00C56B9B"/>
    <w:rsid w:val="00C64110"/>
    <w:rsid w:val="00C645F4"/>
    <w:rsid w:val="00C647D2"/>
    <w:rsid w:val="00C66703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A4934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83C"/>
    <w:rsid w:val="00DB7BB0"/>
    <w:rsid w:val="00DC54B3"/>
    <w:rsid w:val="00DC712C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54709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265C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07C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031E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0775403-C06A-4473-9F2E-D55307DF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Char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Char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Char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Char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2"/>
    <w:next w:val="a2"/>
    <w:uiPriority w:val="39"/>
    <w:unhideWhenUsed/>
    <w:qFormat/>
    <w:rsid w:val="003C7566"/>
  </w:style>
  <w:style w:type="paragraph" w:styleId="aa">
    <w:name w:val="footer"/>
    <w:basedOn w:val="a2"/>
    <w:link w:val="Char0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7D72CD"/>
    <w:rPr>
      <w:b/>
      <w:bCs/>
      <w:kern w:val="2"/>
      <w:sz w:val="24"/>
      <w:szCs w:val="32"/>
    </w:rPr>
  </w:style>
  <w:style w:type="paragraph" w:styleId="ab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c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d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e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0">
    <w:name w:val="Title"/>
    <w:basedOn w:val="a2"/>
    <w:next w:val="a2"/>
    <w:link w:val="Char1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">
    <w:name w:val="标题 Char"/>
    <w:link w:val="af0"/>
    <w:rsid w:val="00BD3341"/>
    <w:rPr>
      <w:b/>
      <w:bCs/>
      <w:kern w:val="2"/>
      <w:sz w:val="32"/>
      <w:szCs w:val="32"/>
    </w:rPr>
  </w:style>
  <w:style w:type="table" w:styleId="af1">
    <w:name w:val="Table Grid"/>
    <w:basedOn w:val="a4"/>
    <w:uiPriority w:val="39"/>
    <w:unhideWhenUsed/>
    <w:rsid w:val="003C7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072DC0"/>
    <w:rPr>
      <w:b/>
      <w:bCs/>
      <w:kern w:val="2"/>
      <w:sz w:val="24"/>
      <w:szCs w:val="32"/>
    </w:rPr>
  </w:style>
  <w:style w:type="character" w:customStyle="1" w:styleId="Char0">
    <w:name w:val="页脚 Char"/>
    <w:link w:val="aa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2"/>
    <w:link w:val="Char2"/>
    <w:rsid w:val="006A6D7B"/>
    <w:rPr>
      <w:sz w:val="18"/>
      <w:szCs w:val="18"/>
    </w:rPr>
  </w:style>
  <w:style w:type="character" w:customStyle="1" w:styleId="Char2">
    <w:name w:val="批注框文本 Char"/>
    <w:basedOn w:val="a3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0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3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Char">
    <w:name w:val="页眉 Char"/>
    <w:basedOn w:val="a3"/>
    <w:link w:val="a8"/>
    <w:uiPriority w:val="99"/>
    <w:rsid w:val="000E6488"/>
    <w:rPr>
      <w:kern w:val="2"/>
      <w:sz w:val="18"/>
      <w:szCs w:val="18"/>
    </w:rPr>
  </w:style>
  <w:style w:type="character" w:styleId="af4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5">
    <w:name w:val="annotation text"/>
    <w:basedOn w:val="a2"/>
    <w:link w:val="Char3"/>
    <w:semiHidden/>
    <w:unhideWhenUsed/>
    <w:rsid w:val="00AB0577"/>
  </w:style>
  <w:style w:type="character" w:customStyle="1" w:styleId="Char3">
    <w:name w:val="批注文字 Char"/>
    <w:basedOn w:val="a3"/>
    <w:link w:val="af5"/>
    <w:semiHidden/>
    <w:rsid w:val="00AB0577"/>
    <w:rPr>
      <w:kern w:val="2"/>
      <w:sz w:val="24"/>
      <w:szCs w:val="22"/>
    </w:rPr>
  </w:style>
  <w:style w:type="paragraph" w:styleId="af6">
    <w:name w:val="annotation subject"/>
    <w:basedOn w:val="af5"/>
    <w:next w:val="af5"/>
    <w:link w:val="Char4"/>
    <w:semiHidden/>
    <w:unhideWhenUsed/>
    <w:rsid w:val="00AB0577"/>
    <w:rPr>
      <w:b/>
      <w:bCs/>
    </w:rPr>
  </w:style>
  <w:style w:type="character" w:customStyle="1" w:styleId="Char4">
    <w:name w:val="批注主题 Char"/>
    <w:basedOn w:val="Char3"/>
    <w:link w:val="af6"/>
    <w:semiHidden/>
    <w:rsid w:val="00AB0577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\Desktop\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9776-7CA4-464B-BD3B-4012457E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模板.dotm</Template>
  <TotalTime>89</TotalTime>
  <Pages>12</Pages>
  <Words>1042</Words>
  <Characters>5940</Characters>
  <Application>Microsoft Office Word</Application>
  <DocSecurity>0</DocSecurity>
  <Lines>49</Lines>
  <Paragraphs>13</Paragraphs>
  <ScaleCrop>false</ScaleCrop>
  <Company>Microsoft</Company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4</cp:revision>
  <dcterms:created xsi:type="dcterms:W3CDTF">2018-05-11T09:39:00Z</dcterms:created>
  <dcterms:modified xsi:type="dcterms:W3CDTF">2018-05-17T03:25:00Z</dcterms:modified>
</cp:coreProperties>
</file>